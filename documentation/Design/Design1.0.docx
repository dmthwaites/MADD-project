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943" w:rsidRDefault="006A5DFE" w:rsidP="006A5DFE">
      <w:pPr>
        <w:pStyle w:val="papertitle"/>
      </w:pPr>
      <w:r>
        <w:t>MADD Dungeon Game Project</w:t>
      </w:r>
    </w:p>
    <w:p w:rsidR="006A5DFE" w:rsidRDefault="006A5DFE" w:rsidP="006A5DFE">
      <w:pPr>
        <w:pStyle w:val="author"/>
      </w:pPr>
      <w:r w:rsidRPr="006A5DFE">
        <w:rPr>
          <w:b/>
        </w:rPr>
        <w:t>M</w:t>
      </w:r>
      <w:r>
        <w:t xml:space="preserve">ike Steel, </w:t>
      </w:r>
      <w:r w:rsidRPr="006A5DFE">
        <w:rPr>
          <w:b/>
        </w:rPr>
        <w:t>A</w:t>
      </w:r>
      <w:r>
        <w:t xml:space="preserve">ndy Poll, </w:t>
      </w:r>
      <w:r w:rsidRPr="006A5DFE">
        <w:rPr>
          <w:b/>
        </w:rPr>
        <w:t>D</w:t>
      </w:r>
      <w:r>
        <w:t xml:space="preserve">an Woodcock, </w:t>
      </w:r>
      <w:r w:rsidRPr="006A5DFE">
        <w:rPr>
          <w:b/>
        </w:rPr>
        <w:t>D</w:t>
      </w:r>
      <w:r>
        <w:t xml:space="preserve">an </w:t>
      </w:r>
      <w:proofErr w:type="spellStart"/>
      <w:r>
        <w:t>Thwaites</w:t>
      </w:r>
      <w:proofErr w:type="spellEnd"/>
    </w:p>
    <w:p w:rsidR="008B5B5A" w:rsidRPr="008B5B5A" w:rsidRDefault="00781967" w:rsidP="008B5B5A">
      <w:pPr>
        <w:pStyle w:val="author"/>
      </w:pPr>
      <w:r>
        <w:t>Version 1.</w:t>
      </w:r>
      <w:r w:rsidR="006254EF">
        <w:t>0</w:t>
      </w:r>
      <w:r w:rsidR="008B5B5A">
        <w:t>.0: Version Saved at 1</w:t>
      </w:r>
      <w:r w:rsidR="00583973">
        <w:t>6</w:t>
      </w:r>
      <w:r w:rsidR="008B5B5A">
        <w:t>:</w:t>
      </w:r>
      <w:r w:rsidR="00583973">
        <w:t>29</w:t>
      </w:r>
      <w:r w:rsidR="008B5B5A">
        <w:t xml:space="preserve"> 2</w:t>
      </w:r>
      <w:r w:rsidR="00583973">
        <w:t>5</w:t>
      </w:r>
      <w:r w:rsidR="008B5B5A">
        <w:t>/01/13</w:t>
      </w:r>
      <w:r w:rsidR="001A3D40">
        <w:t xml:space="preserve"> and henceforth dis</w:t>
      </w:r>
      <w:r w:rsidR="00E2698A">
        <w:t>tributed &amp;c.</w:t>
      </w:r>
    </w:p>
    <w:p w:rsidR="006A5DFE" w:rsidRDefault="006A5DFE" w:rsidP="006A5DFE">
      <w:pPr>
        <w:pStyle w:val="papersubtitle"/>
      </w:pPr>
      <w:r>
        <w:t xml:space="preserve">Project </w:t>
      </w:r>
      <w:r w:rsidR="006254EF">
        <w:t>Design</w:t>
      </w:r>
    </w:p>
    <w:p w:rsidR="006A5DFE" w:rsidRDefault="006254EF" w:rsidP="006A5DFE">
      <w:pPr>
        <w:pStyle w:val="heading1"/>
      </w:pPr>
      <w:r>
        <w:t>Introduction</w:t>
      </w:r>
    </w:p>
    <w:p w:rsidR="006A5DFE" w:rsidRDefault="006254EF" w:rsidP="006A5DFE">
      <w:pPr>
        <w:pStyle w:val="heading2"/>
        <w:spacing w:before="0"/>
      </w:pPr>
      <w:r>
        <w:t>Purpose of this Document</w:t>
      </w:r>
    </w:p>
    <w:p w:rsidR="006A5DFE" w:rsidRDefault="006254EF" w:rsidP="006A5DFE">
      <w:pPr>
        <w:pStyle w:val="p1a"/>
      </w:pPr>
      <w:r w:rsidRPr="006254EF">
        <w:t>This document is produced to aid an effective and sensible design of the dungeon game project to be produced by MADD Entertainment, and shall therefore be concise but complete in its description of all the parts therein. Th</w:t>
      </w:r>
      <w:r w:rsidR="000C6427">
        <w:t>e key parts contained hence forth</w:t>
      </w:r>
      <w:r w:rsidRPr="006254EF">
        <w:t xml:space="preserve"> and upon completion of this document are the functional requirements, plans and diagrams of the code as it shall be made, an entire </w:t>
      </w:r>
      <w:proofErr w:type="gramStart"/>
      <w:r w:rsidRPr="006254EF">
        <w:t>description of all sensible parts to be included, as well as details following that contain</w:t>
      </w:r>
      <w:proofErr w:type="gramEnd"/>
      <w:r w:rsidRPr="006254EF">
        <w:t xml:space="preserve"> the very smallest parts of an ideal project upon completion.</w:t>
      </w:r>
      <w:bookmarkStart w:id="0" w:name="_GoBack"/>
      <w:bookmarkEnd w:id="0"/>
    </w:p>
    <w:p w:rsidR="006A5DFE" w:rsidRDefault="006A5DFE" w:rsidP="006A5DFE">
      <w:pPr>
        <w:pStyle w:val="heading2"/>
      </w:pPr>
      <w:r>
        <w:t xml:space="preserve">Project </w:t>
      </w:r>
      <w:r w:rsidR="006254EF">
        <w:t>Outline</w:t>
      </w:r>
    </w:p>
    <w:p w:rsidR="006254EF" w:rsidRPr="006254EF" w:rsidRDefault="006254EF" w:rsidP="006254EF">
      <w:pPr>
        <w:ind w:firstLine="0"/>
      </w:pPr>
      <w:r w:rsidRPr="006254EF">
        <w:t xml:space="preserve">This program is to be implemented in the form of a recursive dungeon environment </w:t>
      </w:r>
      <w:proofErr w:type="gramStart"/>
      <w:r w:rsidRPr="006254EF">
        <w:t>with</w:t>
      </w:r>
      <w:proofErr w:type="gramEnd"/>
      <w:r w:rsidRPr="006254EF">
        <w:t xml:space="preserve"> a potentially infinite length that is procedurally generated level by level for the player(s) to explore. It shall contain a number of different dungeon environments, with increasing difficulty and improved loot at each level advanced into.</w:t>
      </w:r>
    </w:p>
    <w:p w:rsidR="006254EF" w:rsidRPr="006254EF" w:rsidRDefault="006254EF" w:rsidP="006254EF">
      <w:pPr>
        <w:ind w:firstLine="0"/>
      </w:pPr>
    </w:p>
    <w:p w:rsidR="006254EF" w:rsidRPr="006254EF" w:rsidRDefault="006254EF" w:rsidP="006254EF">
      <w:pPr>
        <w:ind w:firstLine="0"/>
      </w:pPr>
      <w:r w:rsidRPr="006254EF">
        <w:t>A player will enter a dungeon at level one and upon completing that will be able to enter into the next level, this will continue and every fifth level will end in a teleport to a safe area. If a player dies they will ‘</w:t>
      </w:r>
      <w:proofErr w:type="spellStart"/>
      <w:r w:rsidRPr="006254EF">
        <w:t>respawn</w:t>
      </w:r>
      <w:proofErr w:type="spellEnd"/>
      <w:r w:rsidRPr="006254EF">
        <w:t>’ in the last entered safe area and have to re-conquer any previously completed levels after that safe area. When a level is completed a new level will be generated over the previous level, so there can be no going back to previous levels. This generation will be procedural and based on a ge</w:t>
      </w:r>
      <w:r w:rsidRPr="006254EF">
        <w:t>n</w:t>
      </w:r>
      <w:r w:rsidRPr="006254EF">
        <w:t>eral map generating algorithm plus a randomly picked environment style for that pa</w:t>
      </w:r>
      <w:r w:rsidRPr="006254EF">
        <w:t>r</w:t>
      </w:r>
      <w:r w:rsidRPr="006254EF">
        <w:t>ticular level.</w:t>
      </w:r>
    </w:p>
    <w:p w:rsidR="006254EF" w:rsidRPr="006254EF" w:rsidRDefault="006254EF" w:rsidP="006254EF">
      <w:pPr>
        <w:ind w:firstLine="0"/>
      </w:pPr>
    </w:p>
    <w:p w:rsidR="006C3582" w:rsidRDefault="006254EF" w:rsidP="006254EF">
      <w:pPr>
        <w:ind w:firstLine="0"/>
      </w:pPr>
      <w:r w:rsidRPr="006254EF">
        <w:t>At later stages of development the game will offer a multiplayer environment where players can enter dungeons together and fight side by side, these games will be te</w:t>
      </w:r>
      <w:r w:rsidRPr="006254EF">
        <w:t>m</w:t>
      </w:r>
      <w:r w:rsidRPr="006254EF">
        <w:t xml:space="preserve">porary and not saved to anywhere if the hosting server or computer is closed, all loot from this will likewise be lost. At the start of these servers players will all begin with nothing and no level, and have an entirely new start on each multiplayer game they join with no relation to </w:t>
      </w:r>
      <w:proofErr w:type="spellStart"/>
      <w:r w:rsidRPr="006254EF">
        <w:t>singleplayer</w:t>
      </w:r>
      <w:proofErr w:type="spellEnd"/>
      <w:r w:rsidRPr="006254EF">
        <w:t xml:space="preserve"> characters they own.</w:t>
      </w:r>
    </w:p>
    <w:p w:rsidR="004F1FBF" w:rsidRDefault="004F1FBF" w:rsidP="006254EF">
      <w:pPr>
        <w:ind w:firstLine="0"/>
      </w:pPr>
    </w:p>
    <w:p w:rsidR="004F1FBF" w:rsidRDefault="004F1FBF" w:rsidP="006254EF">
      <w:pPr>
        <w:ind w:firstLine="0"/>
      </w:pPr>
    </w:p>
    <w:p w:rsidR="004F1FBF" w:rsidRDefault="004F1FBF" w:rsidP="004F1FBF">
      <w:pPr>
        <w:pStyle w:val="heading1"/>
      </w:pPr>
      <w:r>
        <w:lastRenderedPageBreak/>
        <w:t>General Precursory Notes</w:t>
      </w:r>
    </w:p>
    <w:p w:rsidR="004F1FBF" w:rsidRDefault="004F1FBF" w:rsidP="004F1FBF">
      <w:pPr>
        <w:pStyle w:val="heading2"/>
        <w:spacing w:before="0"/>
      </w:pPr>
      <w:r>
        <w:t>Proposed Names</w:t>
      </w:r>
    </w:p>
    <w:p w:rsidR="004F1FBF" w:rsidRDefault="004F1FBF" w:rsidP="004F1FBF">
      <w:pPr>
        <w:ind w:firstLine="0"/>
      </w:pPr>
      <w:r>
        <w:t xml:space="preserve">At the recent meeting of 06/03/2013 it was decided that before development could continue a name was necessary for the game, the name </w:t>
      </w:r>
      <w:proofErr w:type="spellStart"/>
      <w:r>
        <w:rPr>
          <w:i/>
        </w:rPr>
        <w:t>Crowfall</w:t>
      </w:r>
      <w:proofErr w:type="spellEnd"/>
      <w:r>
        <w:rPr>
          <w:i/>
        </w:rPr>
        <w:t xml:space="preserve"> </w:t>
      </w:r>
      <w:r>
        <w:t>is currently the working name of the project, as follows are other suggested names chosen from a significant quantity all composed during that same meeting.</w:t>
      </w:r>
    </w:p>
    <w:p w:rsidR="004F1FBF" w:rsidRPr="004F1FBF" w:rsidRDefault="004F1FBF" w:rsidP="004F1FBF">
      <w:pPr>
        <w:pStyle w:val="dashitem"/>
      </w:pPr>
      <w:proofErr w:type="spellStart"/>
      <w:r>
        <w:rPr>
          <w:i/>
        </w:rPr>
        <w:t>Ravensgate</w:t>
      </w:r>
      <w:proofErr w:type="spellEnd"/>
    </w:p>
    <w:p w:rsidR="004F1FBF" w:rsidRPr="004F1FBF" w:rsidRDefault="004F1FBF" w:rsidP="004F1FBF">
      <w:pPr>
        <w:pStyle w:val="dashitem"/>
      </w:pPr>
      <w:proofErr w:type="spellStart"/>
      <w:r>
        <w:rPr>
          <w:i/>
        </w:rPr>
        <w:t>Ravensgaul</w:t>
      </w:r>
      <w:proofErr w:type="spellEnd"/>
    </w:p>
    <w:p w:rsidR="004F1FBF" w:rsidRPr="004F1FBF" w:rsidRDefault="004F1FBF" w:rsidP="004F1FBF">
      <w:pPr>
        <w:pStyle w:val="dashitem"/>
      </w:pPr>
      <w:r>
        <w:rPr>
          <w:i/>
        </w:rPr>
        <w:t>Halls of Valhalla</w:t>
      </w:r>
    </w:p>
    <w:p w:rsidR="004F1FBF" w:rsidRPr="004F1FBF" w:rsidRDefault="004F1FBF" w:rsidP="004F1FBF">
      <w:pPr>
        <w:pStyle w:val="dashitem"/>
      </w:pPr>
      <w:proofErr w:type="spellStart"/>
      <w:r>
        <w:rPr>
          <w:i/>
        </w:rPr>
        <w:t>Ravenscrest</w:t>
      </w:r>
      <w:proofErr w:type="spellEnd"/>
    </w:p>
    <w:p w:rsidR="004F1FBF" w:rsidRPr="004F1FBF" w:rsidRDefault="004F1FBF" w:rsidP="004F1FBF">
      <w:pPr>
        <w:pStyle w:val="dashitem"/>
      </w:pPr>
      <w:r>
        <w:rPr>
          <w:i/>
        </w:rPr>
        <w:t>Heart of Earth</w:t>
      </w:r>
    </w:p>
    <w:p w:rsidR="004F1FBF" w:rsidRPr="004F1FBF" w:rsidRDefault="004F1FBF" w:rsidP="004F1FBF">
      <w:pPr>
        <w:pStyle w:val="dashitem"/>
      </w:pPr>
      <w:proofErr w:type="spellStart"/>
      <w:r>
        <w:rPr>
          <w:i/>
        </w:rPr>
        <w:t>Greyheart</w:t>
      </w:r>
      <w:proofErr w:type="spellEnd"/>
    </w:p>
    <w:p w:rsidR="004F1FBF" w:rsidRPr="004F1FBF" w:rsidRDefault="004F1FBF" w:rsidP="004F1FBF">
      <w:pPr>
        <w:pStyle w:val="dashitem"/>
      </w:pPr>
      <w:proofErr w:type="spellStart"/>
      <w:r>
        <w:rPr>
          <w:i/>
        </w:rPr>
        <w:t>Crowhaven</w:t>
      </w:r>
      <w:proofErr w:type="spellEnd"/>
    </w:p>
    <w:p w:rsidR="004F1FBF" w:rsidRDefault="004F1FBF" w:rsidP="004F1FBF">
      <w:pPr>
        <w:pStyle w:val="heading2"/>
      </w:pPr>
      <w:proofErr w:type="spellStart"/>
      <w:r>
        <w:t>Webspace</w:t>
      </w:r>
      <w:proofErr w:type="spellEnd"/>
    </w:p>
    <w:p w:rsidR="004F1FBF" w:rsidRPr="004F1FBF" w:rsidRDefault="004F1FBF" w:rsidP="004F1FBF">
      <w:pPr>
        <w:ind w:firstLine="0"/>
      </w:pPr>
      <w:r>
        <w:t xml:space="preserve">To compose a complete design that covers all aspects of the project, it is important to note all proposed additions to the </w:t>
      </w:r>
      <w:proofErr w:type="spellStart"/>
      <w:r>
        <w:t>webspace</w:t>
      </w:r>
      <w:proofErr w:type="spellEnd"/>
      <w:r>
        <w:t xml:space="preserve"> currently under construction for MADD. The proposed additions, currently under development, are a change of password form, an ability to change your own profile description, a reset password form, a tasks and group tasks </w:t>
      </w:r>
      <w:r w:rsidR="00AC7C05">
        <w:t>planning system, and a ’status’ or news system, so that people can update the current state or recent development news relating to the project.</w:t>
      </w:r>
    </w:p>
    <w:p w:rsidR="00AF3F64" w:rsidRDefault="006254EF" w:rsidP="00AF3F64">
      <w:pPr>
        <w:pStyle w:val="heading1"/>
      </w:pPr>
      <w:r>
        <w:t>Diagrams and Planned Implementations</w:t>
      </w:r>
    </w:p>
    <w:p w:rsidR="006254EF" w:rsidRDefault="006254EF" w:rsidP="006254EF">
      <w:pPr>
        <w:pStyle w:val="heading2"/>
        <w:spacing w:before="0"/>
      </w:pPr>
      <w:r>
        <w:t>Use Case Diagrams</w:t>
      </w:r>
    </w:p>
    <w:p w:rsidR="006254EF" w:rsidRPr="006254EF" w:rsidRDefault="006254EF" w:rsidP="006254EF">
      <w:pPr>
        <w:pStyle w:val="ListParagraph"/>
        <w:numPr>
          <w:ilvl w:val="2"/>
          <w:numId w:val="8"/>
        </w:numPr>
        <w:rPr>
          <w:b/>
        </w:rPr>
      </w:pPr>
      <w:r w:rsidRPr="006254EF">
        <w:rPr>
          <w:b/>
        </w:rPr>
        <w:t>Main Menu</w:t>
      </w:r>
    </w:p>
    <w:p w:rsidR="006254EF" w:rsidRDefault="006254EF" w:rsidP="006254EF">
      <w:pPr>
        <w:pStyle w:val="ListParagraph"/>
        <w:numPr>
          <w:ilvl w:val="2"/>
          <w:numId w:val="8"/>
        </w:numPr>
        <w:rPr>
          <w:b/>
        </w:rPr>
      </w:pPr>
      <w:r>
        <w:rPr>
          <w:b/>
        </w:rPr>
        <w:t>Save Game</w:t>
      </w:r>
    </w:p>
    <w:p w:rsidR="006254EF" w:rsidRDefault="006254EF" w:rsidP="006254EF">
      <w:pPr>
        <w:pStyle w:val="ListParagraph"/>
        <w:numPr>
          <w:ilvl w:val="2"/>
          <w:numId w:val="8"/>
        </w:numPr>
        <w:rPr>
          <w:b/>
        </w:rPr>
      </w:pPr>
      <w:r>
        <w:rPr>
          <w:b/>
        </w:rPr>
        <w:t>Load Game</w:t>
      </w:r>
    </w:p>
    <w:p w:rsidR="006254EF" w:rsidRDefault="006254EF" w:rsidP="006254EF">
      <w:pPr>
        <w:pStyle w:val="ListParagraph"/>
        <w:numPr>
          <w:ilvl w:val="2"/>
          <w:numId w:val="8"/>
        </w:numPr>
        <w:rPr>
          <w:b/>
        </w:rPr>
      </w:pPr>
      <w:r>
        <w:rPr>
          <w:b/>
        </w:rPr>
        <w:t>Gameplay – Left Click</w:t>
      </w:r>
    </w:p>
    <w:p w:rsidR="006254EF" w:rsidRDefault="006254EF" w:rsidP="006254EF">
      <w:pPr>
        <w:pStyle w:val="ListParagraph"/>
        <w:numPr>
          <w:ilvl w:val="2"/>
          <w:numId w:val="8"/>
        </w:numPr>
        <w:rPr>
          <w:b/>
        </w:rPr>
      </w:pPr>
      <w:r>
        <w:rPr>
          <w:b/>
        </w:rPr>
        <w:t>Gameplay – Right Click</w:t>
      </w:r>
    </w:p>
    <w:p w:rsidR="006254EF" w:rsidRDefault="006254EF" w:rsidP="006254EF">
      <w:pPr>
        <w:pStyle w:val="ListParagraph"/>
        <w:numPr>
          <w:ilvl w:val="2"/>
          <w:numId w:val="8"/>
        </w:numPr>
        <w:rPr>
          <w:b/>
        </w:rPr>
      </w:pPr>
      <w:r>
        <w:rPr>
          <w:b/>
        </w:rPr>
        <w:t>Gameplay – Forwards</w:t>
      </w:r>
    </w:p>
    <w:p w:rsidR="006254EF" w:rsidRDefault="006254EF" w:rsidP="006254EF">
      <w:pPr>
        <w:pStyle w:val="ListParagraph"/>
        <w:numPr>
          <w:ilvl w:val="2"/>
          <w:numId w:val="8"/>
        </w:numPr>
        <w:rPr>
          <w:b/>
        </w:rPr>
      </w:pPr>
      <w:r>
        <w:rPr>
          <w:b/>
        </w:rPr>
        <w:t>Gameplay – Backwards</w:t>
      </w:r>
    </w:p>
    <w:p w:rsidR="006254EF" w:rsidRDefault="006254EF" w:rsidP="006254EF">
      <w:pPr>
        <w:pStyle w:val="ListParagraph"/>
        <w:numPr>
          <w:ilvl w:val="2"/>
          <w:numId w:val="8"/>
        </w:numPr>
        <w:rPr>
          <w:b/>
        </w:rPr>
      </w:pPr>
      <w:r>
        <w:rPr>
          <w:b/>
        </w:rPr>
        <w:t>Gameplay – Right</w:t>
      </w:r>
    </w:p>
    <w:p w:rsidR="006254EF" w:rsidRDefault="006254EF" w:rsidP="006254EF">
      <w:pPr>
        <w:pStyle w:val="ListParagraph"/>
        <w:numPr>
          <w:ilvl w:val="2"/>
          <w:numId w:val="8"/>
        </w:numPr>
        <w:rPr>
          <w:b/>
        </w:rPr>
      </w:pPr>
      <w:r>
        <w:rPr>
          <w:b/>
        </w:rPr>
        <w:t>Gameplay – Left</w:t>
      </w:r>
    </w:p>
    <w:p w:rsidR="006254EF" w:rsidRDefault="006254EF" w:rsidP="006254EF">
      <w:pPr>
        <w:pStyle w:val="ListParagraph"/>
        <w:numPr>
          <w:ilvl w:val="2"/>
          <w:numId w:val="8"/>
        </w:numPr>
        <w:rPr>
          <w:b/>
        </w:rPr>
      </w:pPr>
      <w:r>
        <w:rPr>
          <w:b/>
        </w:rPr>
        <w:t>Pause Menu</w:t>
      </w:r>
    </w:p>
    <w:p w:rsidR="006254EF" w:rsidRDefault="006254EF" w:rsidP="006254EF">
      <w:pPr>
        <w:pStyle w:val="heading2"/>
      </w:pPr>
      <w:r>
        <w:t>Significant Classes</w:t>
      </w:r>
    </w:p>
    <w:p w:rsidR="006254EF" w:rsidRDefault="006254EF" w:rsidP="006254EF">
      <w:pPr>
        <w:ind w:firstLine="0"/>
      </w:pPr>
    </w:p>
    <w:p w:rsidR="006254EF" w:rsidRPr="006254EF" w:rsidRDefault="006254EF" w:rsidP="006254EF">
      <w:pPr>
        <w:pStyle w:val="heading1"/>
      </w:pPr>
      <w:r>
        <w:lastRenderedPageBreak/>
        <w:t>Description of the Parts</w:t>
      </w:r>
    </w:p>
    <w:p w:rsidR="00C124B1" w:rsidRDefault="006254EF" w:rsidP="006254EF">
      <w:pPr>
        <w:pStyle w:val="heading2"/>
        <w:spacing w:before="0"/>
      </w:pPr>
      <w:r>
        <w:t>Data</w:t>
      </w:r>
    </w:p>
    <w:p w:rsidR="006254EF" w:rsidRDefault="006254EF" w:rsidP="006254EF">
      <w:pPr>
        <w:pStyle w:val="ListParagraph"/>
        <w:numPr>
          <w:ilvl w:val="2"/>
          <w:numId w:val="8"/>
        </w:numPr>
        <w:rPr>
          <w:b/>
        </w:rPr>
      </w:pPr>
      <w:r w:rsidRPr="006254EF">
        <w:rPr>
          <w:b/>
        </w:rPr>
        <w:t>Game Files</w:t>
      </w:r>
    </w:p>
    <w:p w:rsidR="00194D8F" w:rsidRDefault="00194D8F" w:rsidP="00194D8F">
      <w:pPr>
        <w:ind w:firstLine="0"/>
        <w:rPr>
          <w:b/>
        </w:rPr>
      </w:pPr>
    </w:p>
    <w:p w:rsidR="00194D8F" w:rsidRPr="00194D8F" w:rsidRDefault="00194D8F" w:rsidP="00194D8F">
      <w:pPr>
        <w:ind w:firstLine="0"/>
      </w:pPr>
      <w:r>
        <w:t>Game files will be developed and stored within the Unity file structure, with actual scenes being clearly kept separate from all other general files by storing the scenes in a specific folder. Once finished the game will be packaged using the usual Unity e</w:t>
      </w:r>
      <w:r>
        <w:t>x</w:t>
      </w:r>
      <w:r>
        <w:t>port options, and from that the game files will be installable on a user’s computer in a location of their choice.</w:t>
      </w:r>
    </w:p>
    <w:p w:rsidR="00194D8F" w:rsidRPr="00194D8F" w:rsidRDefault="00194D8F" w:rsidP="00194D8F">
      <w:pPr>
        <w:ind w:firstLine="0"/>
        <w:rPr>
          <w:b/>
        </w:rPr>
      </w:pPr>
    </w:p>
    <w:p w:rsidR="006254EF" w:rsidRDefault="006254EF" w:rsidP="006254EF">
      <w:pPr>
        <w:pStyle w:val="ListParagraph"/>
        <w:numPr>
          <w:ilvl w:val="2"/>
          <w:numId w:val="8"/>
        </w:numPr>
        <w:rPr>
          <w:b/>
        </w:rPr>
      </w:pPr>
      <w:r>
        <w:rPr>
          <w:b/>
        </w:rPr>
        <w:t>Save Files</w:t>
      </w:r>
    </w:p>
    <w:p w:rsidR="00194D8F" w:rsidRDefault="00194D8F" w:rsidP="00194D8F">
      <w:pPr>
        <w:ind w:firstLine="0"/>
        <w:rPr>
          <w:b/>
        </w:rPr>
      </w:pPr>
    </w:p>
    <w:p w:rsidR="00330EC1" w:rsidRPr="00194D8F" w:rsidRDefault="00330EC1" w:rsidP="00194D8F">
      <w:pPr>
        <w:ind w:firstLine="0"/>
      </w:pPr>
      <w:r>
        <w:t>The only file that needs to be saved is one that references a player’s skill levels, items, progression, and the like, to be described hereafter as character data. Character data will be saved under a user’s My Documents folder under My Games/MADD/&lt;character name&gt;.</w:t>
      </w:r>
      <w:proofErr w:type="spellStart"/>
      <w:r>
        <w:t>sav</w:t>
      </w:r>
      <w:proofErr w:type="spellEnd"/>
      <w:r>
        <w:t>.</w:t>
      </w:r>
    </w:p>
    <w:p w:rsidR="006254EF" w:rsidRDefault="006254EF" w:rsidP="006254EF">
      <w:pPr>
        <w:pStyle w:val="heading2"/>
      </w:pPr>
      <w:r>
        <w:t>Gameplay</w:t>
      </w:r>
    </w:p>
    <w:p w:rsidR="006254EF" w:rsidRDefault="006254EF" w:rsidP="006254EF">
      <w:pPr>
        <w:pStyle w:val="ListParagraph"/>
        <w:numPr>
          <w:ilvl w:val="2"/>
          <w:numId w:val="8"/>
        </w:numPr>
        <w:rPr>
          <w:b/>
        </w:rPr>
      </w:pPr>
      <w:r w:rsidRPr="006254EF">
        <w:rPr>
          <w:b/>
        </w:rPr>
        <w:t>User Interfaces</w:t>
      </w:r>
    </w:p>
    <w:p w:rsidR="00C67DCE" w:rsidRDefault="00C67DCE" w:rsidP="00C67DCE">
      <w:pPr>
        <w:ind w:firstLine="0"/>
      </w:pPr>
    </w:p>
    <w:p w:rsidR="00C67DCE" w:rsidRDefault="00C67DCE" w:rsidP="00C67DCE">
      <w:pPr>
        <w:ind w:firstLine="0"/>
      </w:pPr>
      <w:r>
        <w:t>The first key graphic relating to the program is the program icon, an exact design of which is to be decided upon, following this there will need to be a splash screen that displays immedi</w:t>
      </w:r>
      <w:r w:rsidR="00341D4C">
        <w:t xml:space="preserve">ately before the program loads. This will have an image relating to the game and the game title, quickly followed by a loading screen with similar graphics and game tips. </w:t>
      </w:r>
    </w:p>
    <w:p w:rsidR="005F1C86" w:rsidRDefault="005F1C86" w:rsidP="00C67DCE">
      <w:pPr>
        <w:ind w:firstLine="0"/>
      </w:pPr>
    </w:p>
    <w:p w:rsidR="005F1C86" w:rsidRDefault="005F1C86" w:rsidP="00C67DCE">
      <w:pPr>
        <w:ind w:firstLine="0"/>
      </w:pPr>
      <w:r>
        <w:t xml:space="preserve">The next user interface will be a menu, with an option to start a new game, load a game, play online, or change the game settings. The menu will have fantasy style buttons and a graphical background with animation and graphics relating to the game. </w:t>
      </w:r>
    </w:p>
    <w:p w:rsidR="00932371" w:rsidRDefault="00932371" w:rsidP="00C67DCE">
      <w:pPr>
        <w:ind w:firstLine="0"/>
      </w:pPr>
    </w:p>
    <w:p w:rsidR="00932371" w:rsidRDefault="00932371" w:rsidP="00C67DCE">
      <w:pPr>
        <w:ind w:firstLine="0"/>
      </w:pPr>
      <w:r>
        <w:t>Once in the game there will be a surrounding ‘</w:t>
      </w:r>
      <w:proofErr w:type="spellStart"/>
      <w:r>
        <w:t>hud</w:t>
      </w:r>
      <w:proofErr w:type="spellEnd"/>
      <w:r>
        <w:t>’ that will contain all buttons on an appropriate fantasy style user interface, with an inventory that can be opened up in the bottom right corner, and a list of spells or skills to the right hand side.</w:t>
      </w:r>
    </w:p>
    <w:p w:rsidR="00280D10" w:rsidRDefault="00280D10" w:rsidP="00C67DCE">
      <w:pPr>
        <w:ind w:firstLine="0"/>
      </w:pPr>
    </w:p>
    <w:p w:rsidR="00280D10" w:rsidRDefault="00280D10" w:rsidP="00C67DCE">
      <w:pPr>
        <w:ind w:firstLine="0"/>
      </w:pPr>
      <w:r>
        <w:t xml:space="preserve">The pause menu can be opened by pressing escape at any time during gameplay and will </w:t>
      </w:r>
      <w:proofErr w:type="gramStart"/>
      <w:r>
        <w:t>pause</w:t>
      </w:r>
      <w:proofErr w:type="gramEnd"/>
      <w:r>
        <w:t xml:space="preserve"> any ongoing gameplay until closed. It will have the options to load a game, change game settings, and quit. There will be no options to save, since saving will be done automatically at every fifth level.</w:t>
      </w:r>
    </w:p>
    <w:p w:rsidR="004F3B17" w:rsidRDefault="004F3B17" w:rsidP="00C67DCE">
      <w:pPr>
        <w:ind w:firstLine="0"/>
      </w:pPr>
    </w:p>
    <w:p w:rsidR="004F3B17" w:rsidRDefault="004F3B17" w:rsidP="00C67DCE">
      <w:pPr>
        <w:ind w:firstLine="0"/>
      </w:pPr>
      <w:r>
        <w:t>Multiplayer will have an interface that lists all servers, as already demonstrated in the demo multiplayer level created by Mike.</w:t>
      </w:r>
    </w:p>
    <w:p w:rsidR="00C67DCE" w:rsidRPr="00C67DCE" w:rsidRDefault="00C67DCE" w:rsidP="00C67DCE">
      <w:pPr>
        <w:ind w:firstLine="0"/>
      </w:pPr>
    </w:p>
    <w:p w:rsidR="006254EF" w:rsidRDefault="006254EF" w:rsidP="006254EF">
      <w:pPr>
        <w:pStyle w:val="ListParagraph"/>
        <w:numPr>
          <w:ilvl w:val="2"/>
          <w:numId w:val="8"/>
        </w:numPr>
        <w:rPr>
          <w:b/>
        </w:rPr>
      </w:pPr>
      <w:r w:rsidRPr="006254EF">
        <w:rPr>
          <w:b/>
          <w:lang w:val="en-GB"/>
        </w:rPr>
        <w:t>Armour</w:t>
      </w:r>
      <w:r>
        <w:rPr>
          <w:b/>
        </w:rPr>
        <w:t xml:space="preserve"> and Weapons</w:t>
      </w:r>
    </w:p>
    <w:p w:rsidR="00E303C5" w:rsidRDefault="00E303C5" w:rsidP="00E303C5">
      <w:pPr>
        <w:ind w:firstLine="0"/>
      </w:pPr>
    </w:p>
    <w:p w:rsidR="00E303C5" w:rsidRDefault="000B12F5" w:rsidP="00E303C5">
      <w:pPr>
        <w:ind w:firstLine="0"/>
      </w:pPr>
      <w:r>
        <w:t xml:space="preserve">There will be a number of weapons varying in skill level that will be obtainable as the player gets higher levels, there will also be separate types of weapons that will drop in </w:t>
      </w:r>
      <w:r>
        <w:lastRenderedPageBreak/>
        <w:t>each area, as well as generic weapons available from merchants. There will be both ranged and melee weapons.</w:t>
      </w:r>
    </w:p>
    <w:p w:rsidR="000B12F5" w:rsidRDefault="000B12F5" w:rsidP="00E303C5">
      <w:pPr>
        <w:ind w:firstLine="0"/>
      </w:pPr>
    </w:p>
    <w:p w:rsidR="000B12F5" w:rsidRDefault="000B12F5" w:rsidP="00E303C5">
      <w:pPr>
        <w:ind w:firstLine="0"/>
      </w:pPr>
      <w:r w:rsidRPr="000B12F5">
        <w:rPr>
          <w:lang w:val="en-GB"/>
        </w:rPr>
        <w:t>Armour</w:t>
      </w:r>
      <w:r>
        <w:t xml:space="preserve"> will be similar and </w:t>
      </w:r>
      <w:r w:rsidR="00117A26">
        <w:t xml:space="preserve">likewise scale in its strength with the player and better </w:t>
      </w:r>
      <w:proofErr w:type="spellStart"/>
      <w:r w:rsidR="00117A26">
        <w:t>armour</w:t>
      </w:r>
      <w:proofErr w:type="spellEnd"/>
      <w:r w:rsidR="00117A26">
        <w:t xml:space="preserve"> will drop as the player gets better. </w:t>
      </w:r>
    </w:p>
    <w:p w:rsidR="00122A7C" w:rsidRDefault="00122A7C" w:rsidP="00E303C5">
      <w:pPr>
        <w:ind w:firstLine="0"/>
      </w:pPr>
    </w:p>
    <w:p w:rsidR="00122A7C" w:rsidRDefault="00122A7C" w:rsidP="00E303C5">
      <w:pPr>
        <w:ind w:firstLine="0"/>
      </w:pPr>
      <w:r>
        <w:t>It should be noted, in case it is unclear above, that items that drop have da</w:t>
      </w:r>
      <w:r>
        <w:t>m</w:t>
      </w:r>
      <w:r>
        <w:t>age/strength/</w:t>
      </w:r>
      <w:proofErr w:type="spellStart"/>
      <w:r>
        <w:t>etc</w:t>
      </w:r>
      <w:proofErr w:type="spellEnd"/>
      <w:r>
        <w:t xml:space="preserve"> that are scaled based on the player’s abilities at the time they drop, but an item does not scale or change once a player has it, and they will have to obtain another one of that item as a new drop when they have new skills for that new item to have better stats than the old item.</w:t>
      </w:r>
    </w:p>
    <w:p w:rsidR="00B91C44" w:rsidRDefault="00B91C44" w:rsidP="00E303C5">
      <w:pPr>
        <w:ind w:firstLine="0"/>
      </w:pPr>
    </w:p>
    <w:p w:rsidR="00B91C44" w:rsidRDefault="00B91C44" w:rsidP="00E303C5">
      <w:pPr>
        <w:ind w:firstLine="0"/>
      </w:pPr>
      <w:r>
        <w:t xml:space="preserve">The following </w:t>
      </w:r>
      <w:proofErr w:type="spellStart"/>
      <w:r>
        <w:t>armour</w:t>
      </w:r>
      <w:proofErr w:type="spellEnd"/>
      <w:r>
        <w:t xml:space="preserve"> types were decided upon in the meeting on the 27/02/2013.</w:t>
      </w:r>
    </w:p>
    <w:p w:rsidR="00B91C44" w:rsidRPr="00B91C44" w:rsidRDefault="00B91C44" w:rsidP="00B91C44">
      <w:pPr>
        <w:pStyle w:val="dashitem"/>
      </w:pPr>
      <w:r>
        <w:rPr>
          <w:i/>
        </w:rPr>
        <w:t>Cloth</w:t>
      </w:r>
    </w:p>
    <w:p w:rsidR="00B91C44" w:rsidRPr="00B91C44" w:rsidRDefault="00B91C44" w:rsidP="00B91C44">
      <w:pPr>
        <w:pStyle w:val="dashitem"/>
      </w:pPr>
      <w:r>
        <w:rPr>
          <w:i/>
        </w:rPr>
        <w:t>Leather</w:t>
      </w:r>
    </w:p>
    <w:p w:rsidR="00B91C44" w:rsidRPr="00B91C44" w:rsidRDefault="00B91C44" w:rsidP="00B91C44">
      <w:pPr>
        <w:pStyle w:val="dashitem"/>
      </w:pPr>
      <w:r>
        <w:rPr>
          <w:i/>
        </w:rPr>
        <w:t>Fine Cloth</w:t>
      </w:r>
    </w:p>
    <w:p w:rsidR="00B91C44" w:rsidRPr="00B91C44" w:rsidRDefault="00B91C44" w:rsidP="00B91C44">
      <w:pPr>
        <w:pStyle w:val="dashitem"/>
      </w:pPr>
      <w:r>
        <w:rPr>
          <w:i/>
        </w:rPr>
        <w:t>Magician’s Robe</w:t>
      </w:r>
    </w:p>
    <w:p w:rsidR="00B91C44" w:rsidRPr="00B91C44" w:rsidRDefault="00B91C44" w:rsidP="00B91C44">
      <w:pPr>
        <w:pStyle w:val="dashitem"/>
      </w:pPr>
      <w:r>
        <w:rPr>
          <w:i/>
        </w:rPr>
        <w:t>Master’s Robe</w:t>
      </w:r>
    </w:p>
    <w:p w:rsidR="00B91C44" w:rsidRPr="00B91C44" w:rsidRDefault="00B91C44" w:rsidP="00B91C44">
      <w:pPr>
        <w:pStyle w:val="dashitem"/>
      </w:pPr>
      <w:r>
        <w:rPr>
          <w:i/>
        </w:rPr>
        <w:t>Chainmail</w:t>
      </w:r>
    </w:p>
    <w:p w:rsidR="00B91C44" w:rsidRPr="00B91C44" w:rsidRDefault="00B91C44" w:rsidP="00B91C44">
      <w:pPr>
        <w:pStyle w:val="dashitem"/>
      </w:pPr>
      <w:r>
        <w:rPr>
          <w:i/>
        </w:rPr>
        <w:t>Iron</w:t>
      </w:r>
    </w:p>
    <w:p w:rsidR="00B91C44" w:rsidRPr="00B91C44" w:rsidRDefault="00B91C44" w:rsidP="00B91C44">
      <w:pPr>
        <w:pStyle w:val="dashitem"/>
      </w:pPr>
      <w:r>
        <w:rPr>
          <w:i/>
        </w:rPr>
        <w:t>Steel</w:t>
      </w:r>
    </w:p>
    <w:p w:rsidR="00B91C44" w:rsidRPr="00B91C44" w:rsidRDefault="00B91C44" w:rsidP="00B91C44">
      <w:pPr>
        <w:pStyle w:val="dashitem"/>
      </w:pPr>
      <w:r>
        <w:rPr>
          <w:i/>
        </w:rPr>
        <w:t>Scale</w:t>
      </w:r>
    </w:p>
    <w:p w:rsidR="00B91C44" w:rsidRPr="00B91C44" w:rsidRDefault="00B91C44" w:rsidP="00B91C44">
      <w:pPr>
        <w:pStyle w:val="dashitem"/>
      </w:pPr>
      <w:r>
        <w:rPr>
          <w:i/>
        </w:rPr>
        <w:t>Great Steel</w:t>
      </w:r>
    </w:p>
    <w:p w:rsidR="00B91C44" w:rsidRPr="00B91C44" w:rsidRDefault="00B91C44" w:rsidP="00B91C44">
      <w:pPr>
        <w:pStyle w:val="dashitem"/>
      </w:pPr>
      <w:r>
        <w:rPr>
          <w:i/>
        </w:rPr>
        <w:t>Paladin</w:t>
      </w:r>
    </w:p>
    <w:p w:rsidR="00B91C44" w:rsidRPr="00B91C44" w:rsidRDefault="00B91C44" w:rsidP="00B91C44">
      <w:pPr>
        <w:pStyle w:val="dashitem"/>
      </w:pPr>
      <w:r>
        <w:rPr>
          <w:i/>
        </w:rPr>
        <w:t>Holy Steel</w:t>
      </w:r>
    </w:p>
    <w:p w:rsidR="00B91C44" w:rsidRPr="00B91C44" w:rsidRDefault="00B91C44" w:rsidP="00B91C44">
      <w:pPr>
        <w:pStyle w:val="dashitem"/>
      </w:pPr>
      <w:r>
        <w:rPr>
          <w:i/>
        </w:rPr>
        <w:t>Demonic</w:t>
      </w:r>
    </w:p>
    <w:p w:rsidR="00B91C44" w:rsidRPr="00B91C44" w:rsidRDefault="00B91C44" w:rsidP="00B91C44">
      <w:pPr>
        <w:pStyle w:val="dashitem"/>
      </w:pPr>
      <w:proofErr w:type="spellStart"/>
      <w:r>
        <w:rPr>
          <w:i/>
        </w:rPr>
        <w:t>Dragonscale</w:t>
      </w:r>
      <w:proofErr w:type="spellEnd"/>
      <w:r w:rsidR="005E7652">
        <w:t xml:space="preserve"> [Boss Drop Only]</w:t>
      </w:r>
    </w:p>
    <w:p w:rsidR="00B91C44" w:rsidRPr="00B91C44" w:rsidRDefault="00B91C44" w:rsidP="00B91C44">
      <w:pPr>
        <w:pStyle w:val="dashitem"/>
      </w:pPr>
      <w:r>
        <w:rPr>
          <w:i/>
        </w:rPr>
        <w:t xml:space="preserve">Mythic </w:t>
      </w:r>
      <w:proofErr w:type="spellStart"/>
      <w:r>
        <w:rPr>
          <w:i/>
        </w:rPr>
        <w:t>Dragonscale</w:t>
      </w:r>
      <w:proofErr w:type="spellEnd"/>
      <w:r w:rsidR="005E7652">
        <w:rPr>
          <w:i/>
        </w:rPr>
        <w:t xml:space="preserve"> </w:t>
      </w:r>
      <w:r w:rsidR="005E7652">
        <w:t>[Extremely Rare Boss Drop Only]</w:t>
      </w:r>
    </w:p>
    <w:p w:rsidR="00B91C44" w:rsidRDefault="00B91C44" w:rsidP="00B91C44">
      <w:pPr>
        <w:pStyle w:val="dashitem"/>
        <w:numPr>
          <w:ilvl w:val="0"/>
          <w:numId w:val="0"/>
        </w:numPr>
        <w:ind w:left="227" w:hanging="227"/>
        <w:rPr>
          <w:i/>
        </w:rPr>
      </w:pPr>
    </w:p>
    <w:p w:rsidR="00B91C44" w:rsidRDefault="00B91C44" w:rsidP="00B91C44">
      <w:pPr>
        <w:pStyle w:val="dashitem"/>
        <w:numPr>
          <w:ilvl w:val="0"/>
          <w:numId w:val="0"/>
        </w:numPr>
      </w:pPr>
      <w:r>
        <w:t>The following weapons and their types were decided upon in the meeting of the same date.</w:t>
      </w:r>
    </w:p>
    <w:p w:rsidR="00B91C44" w:rsidRDefault="00B91C44" w:rsidP="00B91C44">
      <w:pPr>
        <w:pStyle w:val="dashitem"/>
        <w:numPr>
          <w:ilvl w:val="0"/>
          <w:numId w:val="0"/>
        </w:numPr>
      </w:pPr>
    </w:p>
    <w:p w:rsidR="00B91C44" w:rsidRDefault="00B91C44" w:rsidP="00B91C44">
      <w:pPr>
        <w:pStyle w:val="dashitem"/>
        <w:numPr>
          <w:ilvl w:val="0"/>
          <w:numId w:val="0"/>
        </w:numPr>
        <w:rPr>
          <w:b/>
        </w:rPr>
      </w:pPr>
      <w:r>
        <w:rPr>
          <w:b/>
        </w:rPr>
        <w:t>Sharp 1H</w:t>
      </w:r>
    </w:p>
    <w:p w:rsidR="00B91C44" w:rsidRPr="00B91C44" w:rsidRDefault="00B91C44" w:rsidP="00B91C44">
      <w:pPr>
        <w:pStyle w:val="dashitem"/>
      </w:pPr>
      <w:r>
        <w:rPr>
          <w:i/>
        </w:rPr>
        <w:t>Wooden Sword</w:t>
      </w:r>
    </w:p>
    <w:p w:rsidR="00B91C44" w:rsidRPr="00B91C44" w:rsidRDefault="00B91C44" w:rsidP="00B91C44">
      <w:pPr>
        <w:pStyle w:val="dashitem"/>
      </w:pPr>
      <w:r>
        <w:rPr>
          <w:i/>
        </w:rPr>
        <w:t xml:space="preserve">Wooden </w:t>
      </w:r>
      <w:proofErr w:type="spellStart"/>
      <w:r>
        <w:rPr>
          <w:i/>
        </w:rPr>
        <w:t>Longsword</w:t>
      </w:r>
      <w:proofErr w:type="spellEnd"/>
    </w:p>
    <w:p w:rsidR="00B91C44" w:rsidRDefault="00B91C44" w:rsidP="00B91C44">
      <w:pPr>
        <w:pStyle w:val="dashitem"/>
      </w:pPr>
      <w:r>
        <w:rPr>
          <w:i/>
        </w:rPr>
        <w:t>Iron Swor</w:t>
      </w:r>
      <w:r>
        <w:t>d</w:t>
      </w:r>
    </w:p>
    <w:p w:rsidR="00B91C44" w:rsidRPr="00B91C44" w:rsidRDefault="00B91C44" w:rsidP="00B91C44">
      <w:pPr>
        <w:pStyle w:val="dashitem"/>
        <w:rPr>
          <w:i/>
        </w:rPr>
      </w:pPr>
      <w:r w:rsidRPr="00B91C44">
        <w:rPr>
          <w:i/>
        </w:rPr>
        <w:t xml:space="preserve">Iron </w:t>
      </w:r>
      <w:proofErr w:type="spellStart"/>
      <w:r w:rsidRPr="00B91C44">
        <w:rPr>
          <w:i/>
        </w:rPr>
        <w:t>Longsword</w:t>
      </w:r>
      <w:proofErr w:type="spellEnd"/>
    </w:p>
    <w:p w:rsidR="00B91C44" w:rsidRDefault="00B91C44" w:rsidP="00B91C44">
      <w:pPr>
        <w:pStyle w:val="dashitem"/>
        <w:rPr>
          <w:i/>
        </w:rPr>
      </w:pPr>
      <w:r w:rsidRPr="00B91C44">
        <w:rPr>
          <w:i/>
        </w:rPr>
        <w:t>St</w:t>
      </w:r>
      <w:r>
        <w:rPr>
          <w:i/>
        </w:rPr>
        <w:t>eel Sword</w:t>
      </w:r>
    </w:p>
    <w:p w:rsidR="00B91C44" w:rsidRDefault="00B91C44" w:rsidP="00B91C44">
      <w:pPr>
        <w:pStyle w:val="dashitem"/>
        <w:rPr>
          <w:i/>
        </w:rPr>
      </w:pPr>
      <w:r>
        <w:rPr>
          <w:i/>
        </w:rPr>
        <w:t xml:space="preserve">Steel </w:t>
      </w:r>
      <w:proofErr w:type="spellStart"/>
      <w:r>
        <w:rPr>
          <w:i/>
        </w:rPr>
        <w:t>Longsword</w:t>
      </w:r>
      <w:proofErr w:type="spellEnd"/>
    </w:p>
    <w:p w:rsidR="00B91C44" w:rsidRDefault="00B91C44" w:rsidP="00B91C44">
      <w:pPr>
        <w:pStyle w:val="dashitem"/>
        <w:rPr>
          <w:i/>
        </w:rPr>
      </w:pPr>
      <w:proofErr w:type="spellStart"/>
      <w:r>
        <w:rPr>
          <w:i/>
        </w:rPr>
        <w:t>Holysteel</w:t>
      </w:r>
      <w:proofErr w:type="spellEnd"/>
      <w:r>
        <w:rPr>
          <w:i/>
        </w:rPr>
        <w:t xml:space="preserve"> Sword</w:t>
      </w:r>
    </w:p>
    <w:p w:rsidR="00B91C44" w:rsidRDefault="00B91C44" w:rsidP="00B91C44">
      <w:pPr>
        <w:pStyle w:val="dashitem"/>
        <w:rPr>
          <w:i/>
        </w:rPr>
      </w:pPr>
      <w:proofErr w:type="spellStart"/>
      <w:r>
        <w:rPr>
          <w:i/>
        </w:rPr>
        <w:t>Holysteel</w:t>
      </w:r>
      <w:proofErr w:type="spellEnd"/>
      <w:r>
        <w:rPr>
          <w:i/>
        </w:rPr>
        <w:t xml:space="preserve"> </w:t>
      </w:r>
      <w:proofErr w:type="spellStart"/>
      <w:r>
        <w:rPr>
          <w:i/>
        </w:rPr>
        <w:t>Longsword</w:t>
      </w:r>
      <w:proofErr w:type="spellEnd"/>
    </w:p>
    <w:p w:rsidR="00B91C44" w:rsidRDefault="00B91C44" w:rsidP="00B91C44">
      <w:pPr>
        <w:pStyle w:val="dashitem"/>
        <w:rPr>
          <w:i/>
        </w:rPr>
      </w:pPr>
      <w:r>
        <w:rPr>
          <w:i/>
        </w:rPr>
        <w:t>Demonic Blade</w:t>
      </w:r>
    </w:p>
    <w:p w:rsidR="00B91C44" w:rsidRDefault="00B91C44" w:rsidP="00B91C44">
      <w:pPr>
        <w:pStyle w:val="dashitem"/>
        <w:rPr>
          <w:i/>
        </w:rPr>
      </w:pPr>
      <w:r>
        <w:rPr>
          <w:i/>
        </w:rPr>
        <w:t>Demonic Dagger</w:t>
      </w:r>
    </w:p>
    <w:p w:rsidR="00B91C44" w:rsidRPr="00B91C44" w:rsidRDefault="00B91C44" w:rsidP="00B91C44">
      <w:pPr>
        <w:pStyle w:val="dashitem"/>
        <w:rPr>
          <w:i/>
        </w:rPr>
      </w:pPr>
      <w:proofErr w:type="spellStart"/>
      <w:r>
        <w:rPr>
          <w:i/>
        </w:rPr>
        <w:t>Greatbane’s</w:t>
      </w:r>
      <w:proofErr w:type="spellEnd"/>
      <w:r>
        <w:rPr>
          <w:i/>
        </w:rPr>
        <w:t xml:space="preserve"> </w:t>
      </w:r>
      <w:proofErr w:type="spellStart"/>
      <w:r>
        <w:rPr>
          <w:i/>
        </w:rPr>
        <w:t>Highsword</w:t>
      </w:r>
      <w:proofErr w:type="spellEnd"/>
      <w:r>
        <w:rPr>
          <w:i/>
        </w:rPr>
        <w:t xml:space="preserve"> </w:t>
      </w:r>
      <w:r>
        <w:t>[Boss Drop Only]</w:t>
      </w:r>
    </w:p>
    <w:p w:rsidR="00B91C44" w:rsidRPr="00B91C44" w:rsidRDefault="00B91C44" w:rsidP="00B91C44">
      <w:pPr>
        <w:pStyle w:val="dashitem"/>
        <w:rPr>
          <w:i/>
        </w:rPr>
      </w:pPr>
      <w:proofErr w:type="spellStart"/>
      <w:r>
        <w:rPr>
          <w:i/>
        </w:rPr>
        <w:t>Flightcall</w:t>
      </w:r>
      <w:proofErr w:type="spellEnd"/>
      <w:r>
        <w:rPr>
          <w:i/>
        </w:rPr>
        <w:t xml:space="preserve"> </w:t>
      </w:r>
      <w:r>
        <w:t>[Boss Drop Only]</w:t>
      </w:r>
    </w:p>
    <w:p w:rsidR="00B91C44" w:rsidRPr="00B91C44" w:rsidRDefault="00B91C44" w:rsidP="00B91C44">
      <w:pPr>
        <w:pStyle w:val="dashitem"/>
        <w:numPr>
          <w:ilvl w:val="0"/>
          <w:numId w:val="0"/>
        </w:numPr>
        <w:ind w:left="227"/>
        <w:rPr>
          <w:i/>
        </w:rPr>
      </w:pPr>
    </w:p>
    <w:p w:rsidR="00B91C44" w:rsidRDefault="00B91C44" w:rsidP="00B91C44">
      <w:pPr>
        <w:pStyle w:val="dashitem"/>
        <w:numPr>
          <w:ilvl w:val="0"/>
          <w:numId w:val="0"/>
        </w:numPr>
        <w:rPr>
          <w:b/>
        </w:rPr>
      </w:pPr>
      <w:r>
        <w:rPr>
          <w:b/>
        </w:rPr>
        <w:t>Sharp 2H</w:t>
      </w:r>
    </w:p>
    <w:p w:rsidR="00B91C44" w:rsidRPr="00B91C44" w:rsidRDefault="00B91C44" w:rsidP="00B91C44">
      <w:pPr>
        <w:pStyle w:val="dashitem"/>
      </w:pPr>
      <w:r>
        <w:rPr>
          <w:i/>
        </w:rPr>
        <w:t>Wooden Claymore</w:t>
      </w:r>
    </w:p>
    <w:p w:rsidR="00B91C44" w:rsidRPr="00B91C44" w:rsidRDefault="00B91C44" w:rsidP="00B91C44">
      <w:pPr>
        <w:pStyle w:val="dashitem"/>
      </w:pPr>
      <w:r>
        <w:rPr>
          <w:i/>
        </w:rPr>
        <w:t>Iron Claymore</w:t>
      </w:r>
    </w:p>
    <w:p w:rsidR="00B91C44" w:rsidRPr="00B91C44" w:rsidRDefault="00B91C44" w:rsidP="00B91C44">
      <w:pPr>
        <w:pStyle w:val="dashitem"/>
      </w:pPr>
      <w:r>
        <w:rPr>
          <w:i/>
        </w:rPr>
        <w:lastRenderedPageBreak/>
        <w:t>Steel Claymore</w:t>
      </w:r>
    </w:p>
    <w:p w:rsidR="00B91C44" w:rsidRPr="00B91C44" w:rsidRDefault="00B91C44" w:rsidP="00B91C44">
      <w:pPr>
        <w:pStyle w:val="dashitem"/>
      </w:pPr>
      <w:proofErr w:type="spellStart"/>
      <w:r>
        <w:rPr>
          <w:i/>
        </w:rPr>
        <w:t>Holysteel</w:t>
      </w:r>
      <w:proofErr w:type="spellEnd"/>
      <w:r>
        <w:rPr>
          <w:i/>
        </w:rPr>
        <w:t xml:space="preserve"> Claymore</w:t>
      </w:r>
    </w:p>
    <w:p w:rsidR="00B91C44" w:rsidRPr="00B91C44" w:rsidRDefault="00B91C44" w:rsidP="00B91C44">
      <w:pPr>
        <w:pStyle w:val="dashitem"/>
      </w:pPr>
      <w:r>
        <w:rPr>
          <w:i/>
        </w:rPr>
        <w:t>Demonic Claymore</w:t>
      </w:r>
    </w:p>
    <w:p w:rsidR="00B91C44" w:rsidRPr="00B91C44" w:rsidRDefault="0088724A" w:rsidP="00B91C44">
      <w:pPr>
        <w:pStyle w:val="dashitem"/>
      </w:pPr>
      <w:proofErr w:type="spellStart"/>
      <w:r>
        <w:rPr>
          <w:i/>
        </w:rPr>
        <w:t>Vilestorm</w:t>
      </w:r>
      <w:proofErr w:type="spellEnd"/>
      <w:r>
        <w:rPr>
          <w:i/>
        </w:rPr>
        <w:t xml:space="preserve"> </w:t>
      </w:r>
      <w:r>
        <w:t>[Boss Drop Only]</w:t>
      </w:r>
    </w:p>
    <w:p w:rsidR="00B91C44" w:rsidRDefault="00B91C44" w:rsidP="00B91C44">
      <w:pPr>
        <w:pStyle w:val="dashitem"/>
        <w:numPr>
          <w:ilvl w:val="0"/>
          <w:numId w:val="0"/>
        </w:numPr>
        <w:rPr>
          <w:b/>
        </w:rPr>
      </w:pPr>
    </w:p>
    <w:p w:rsidR="00B91C44" w:rsidRDefault="00B91C44" w:rsidP="00B91C44">
      <w:pPr>
        <w:pStyle w:val="dashitem"/>
        <w:numPr>
          <w:ilvl w:val="0"/>
          <w:numId w:val="0"/>
        </w:numPr>
        <w:rPr>
          <w:b/>
        </w:rPr>
      </w:pPr>
      <w:r>
        <w:rPr>
          <w:b/>
        </w:rPr>
        <w:t>Blunt 1H</w:t>
      </w:r>
    </w:p>
    <w:p w:rsidR="00B91C44" w:rsidRPr="00AF458D" w:rsidRDefault="00AF458D" w:rsidP="00B91C44">
      <w:pPr>
        <w:pStyle w:val="dashitem"/>
        <w:rPr>
          <w:i/>
        </w:rPr>
      </w:pPr>
      <w:r w:rsidRPr="00AF458D">
        <w:rPr>
          <w:i/>
        </w:rPr>
        <w:t>Wooden Mace</w:t>
      </w:r>
    </w:p>
    <w:p w:rsidR="00AF458D" w:rsidRDefault="00AF458D" w:rsidP="00B91C44">
      <w:pPr>
        <w:pStyle w:val="dashitem"/>
        <w:rPr>
          <w:i/>
        </w:rPr>
      </w:pPr>
      <w:r w:rsidRPr="00AF458D">
        <w:rPr>
          <w:i/>
        </w:rPr>
        <w:t>Iron Mace</w:t>
      </w:r>
    </w:p>
    <w:p w:rsidR="00AF458D" w:rsidRPr="00AF458D" w:rsidRDefault="00AF458D" w:rsidP="00B91C44">
      <w:pPr>
        <w:pStyle w:val="dashitem"/>
        <w:rPr>
          <w:i/>
        </w:rPr>
      </w:pPr>
      <w:r>
        <w:rPr>
          <w:i/>
        </w:rPr>
        <w:t>Iron Flail</w:t>
      </w:r>
    </w:p>
    <w:p w:rsidR="00AF458D" w:rsidRDefault="00AF458D" w:rsidP="00B91C44">
      <w:pPr>
        <w:pStyle w:val="dashitem"/>
        <w:rPr>
          <w:i/>
        </w:rPr>
      </w:pPr>
      <w:r w:rsidRPr="00AF458D">
        <w:rPr>
          <w:i/>
        </w:rPr>
        <w:t>Steel Mace</w:t>
      </w:r>
    </w:p>
    <w:p w:rsidR="00AF458D" w:rsidRPr="00AF458D" w:rsidRDefault="00AF458D" w:rsidP="00B91C44">
      <w:pPr>
        <w:pStyle w:val="dashitem"/>
        <w:rPr>
          <w:i/>
        </w:rPr>
      </w:pPr>
      <w:r>
        <w:rPr>
          <w:i/>
        </w:rPr>
        <w:t>Steel Flail</w:t>
      </w:r>
    </w:p>
    <w:p w:rsidR="00AF458D" w:rsidRDefault="00AF458D" w:rsidP="00B91C44">
      <w:pPr>
        <w:pStyle w:val="dashitem"/>
        <w:rPr>
          <w:i/>
        </w:rPr>
      </w:pPr>
      <w:proofErr w:type="spellStart"/>
      <w:r w:rsidRPr="00AF458D">
        <w:rPr>
          <w:i/>
        </w:rPr>
        <w:t>Holysteel</w:t>
      </w:r>
      <w:proofErr w:type="spellEnd"/>
      <w:r w:rsidRPr="00AF458D">
        <w:rPr>
          <w:i/>
        </w:rPr>
        <w:t xml:space="preserve"> Mace</w:t>
      </w:r>
    </w:p>
    <w:p w:rsidR="00AF458D" w:rsidRPr="00AF458D" w:rsidRDefault="00AF458D" w:rsidP="00B91C44">
      <w:pPr>
        <w:pStyle w:val="dashitem"/>
        <w:rPr>
          <w:i/>
        </w:rPr>
      </w:pPr>
      <w:proofErr w:type="spellStart"/>
      <w:r>
        <w:rPr>
          <w:i/>
        </w:rPr>
        <w:t>Holysteel</w:t>
      </w:r>
      <w:proofErr w:type="spellEnd"/>
      <w:r>
        <w:rPr>
          <w:i/>
        </w:rPr>
        <w:t xml:space="preserve"> Flail</w:t>
      </w:r>
    </w:p>
    <w:p w:rsidR="00AF458D" w:rsidRDefault="00AF458D" w:rsidP="00AF458D">
      <w:pPr>
        <w:pStyle w:val="dashitem"/>
        <w:rPr>
          <w:i/>
        </w:rPr>
      </w:pPr>
      <w:r w:rsidRPr="00AF458D">
        <w:rPr>
          <w:i/>
        </w:rPr>
        <w:t>Demonic Mace</w:t>
      </w:r>
    </w:p>
    <w:p w:rsidR="00AF458D" w:rsidRPr="00AF458D" w:rsidRDefault="00F679EF" w:rsidP="00AF458D">
      <w:pPr>
        <w:pStyle w:val="dashitem"/>
        <w:rPr>
          <w:i/>
        </w:rPr>
      </w:pPr>
      <w:r>
        <w:rPr>
          <w:i/>
        </w:rPr>
        <w:t>Demonic Twin-</w:t>
      </w:r>
      <w:r w:rsidR="00AF458D">
        <w:rPr>
          <w:i/>
        </w:rPr>
        <w:t>Flail</w:t>
      </w:r>
    </w:p>
    <w:p w:rsidR="00B91C44" w:rsidRDefault="00B91C44" w:rsidP="00B91C44">
      <w:pPr>
        <w:pStyle w:val="dashitem"/>
      </w:pPr>
      <w:r>
        <w:rPr>
          <w:i/>
        </w:rPr>
        <w:t xml:space="preserve">The Champion’s Crosier </w:t>
      </w:r>
      <w:r>
        <w:t>[Boss Drop Only]</w:t>
      </w:r>
    </w:p>
    <w:p w:rsidR="00B91C44" w:rsidRDefault="00B91C44" w:rsidP="00B91C44">
      <w:pPr>
        <w:pStyle w:val="dashitem"/>
        <w:numPr>
          <w:ilvl w:val="0"/>
          <w:numId w:val="0"/>
        </w:numPr>
        <w:ind w:left="227"/>
      </w:pPr>
    </w:p>
    <w:p w:rsidR="00B91C44" w:rsidRDefault="00B91C44" w:rsidP="00B91C44">
      <w:pPr>
        <w:pStyle w:val="dashitem"/>
        <w:numPr>
          <w:ilvl w:val="0"/>
          <w:numId w:val="0"/>
        </w:numPr>
        <w:rPr>
          <w:b/>
        </w:rPr>
      </w:pPr>
      <w:r>
        <w:rPr>
          <w:b/>
        </w:rPr>
        <w:t>Blunt 2H</w:t>
      </w:r>
    </w:p>
    <w:p w:rsidR="00B91C44" w:rsidRPr="00F679EF" w:rsidRDefault="00AF458D" w:rsidP="00AF458D">
      <w:pPr>
        <w:pStyle w:val="dashitem"/>
      </w:pPr>
      <w:r>
        <w:rPr>
          <w:i/>
        </w:rPr>
        <w:t xml:space="preserve">Wooden </w:t>
      </w:r>
      <w:r w:rsidR="00F679EF">
        <w:rPr>
          <w:i/>
        </w:rPr>
        <w:t>Hammer</w:t>
      </w:r>
    </w:p>
    <w:p w:rsidR="00F679EF" w:rsidRPr="00F679EF" w:rsidRDefault="00F679EF" w:rsidP="00AF458D">
      <w:pPr>
        <w:pStyle w:val="dashitem"/>
      </w:pPr>
      <w:r>
        <w:rPr>
          <w:i/>
        </w:rPr>
        <w:t>Stone Hammer</w:t>
      </w:r>
    </w:p>
    <w:p w:rsidR="00F679EF" w:rsidRPr="00F679EF" w:rsidRDefault="00F679EF" w:rsidP="00AF458D">
      <w:pPr>
        <w:pStyle w:val="dashitem"/>
      </w:pPr>
      <w:r>
        <w:rPr>
          <w:i/>
        </w:rPr>
        <w:t>Iron Hammer</w:t>
      </w:r>
    </w:p>
    <w:p w:rsidR="00F679EF" w:rsidRPr="00F679EF" w:rsidRDefault="00F679EF" w:rsidP="00AF458D">
      <w:pPr>
        <w:pStyle w:val="dashitem"/>
      </w:pPr>
      <w:r>
        <w:rPr>
          <w:i/>
        </w:rPr>
        <w:t>Steel Hammer</w:t>
      </w:r>
    </w:p>
    <w:p w:rsidR="00F679EF" w:rsidRPr="00F679EF" w:rsidRDefault="00F679EF" w:rsidP="00AF458D">
      <w:pPr>
        <w:pStyle w:val="dashitem"/>
      </w:pPr>
      <w:r>
        <w:rPr>
          <w:i/>
        </w:rPr>
        <w:t>Demonic Hammer</w:t>
      </w:r>
    </w:p>
    <w:p w:rsidR="00F679EF" w:rsidRDefault="00F679EF" w:rsidP="00F679EF">
      <w:pPr>
        <w:pStyle w:val="dashitem"/>
      </w:pPr>
      <w:r>
        <w:rPr>
          <w:i/>
        </w:rPr>
        <w:t xml:space="preserve">The </w:t>
      </w:r>
      <w:proofErr w:type="spellStart"/>
      <w:r>
        <w:rPr>
          <w:i/>
        </w:rPr>
        <w:t>Greatrock</w:t>
      </w:r>
      <w:proofErr w:type="spellEnd"/>
      <w:r>
        <w:rPr>
          <w:i/>
        </w:rPr>
        <w:t xml:space="preserve"> </w:t>
      </w:r>
      <w:r>
        <w:t>[Boss Drop Only]</w:t>
      </w:r>
    </w:p>
    <w:p w:rsidR="00F679EF" w:rsidRDefault="00F679EF" w:rsidP="00F679EF">
      <w:pPr>
        <w:pStyle w:val="dashitem"/>
        <w:numPr>
          <w:ilvl w:val="0"/>
          <w:numId w:val="0"/>
        </w:numPr>
        <w:ind w:left="227"/>
      </w:pPr>
    </w:p>
    <w:p w:rsidR="00B91C44" w:rsidRDefault="00B91C44" w:rsidP="00B91C44">
      <w:pPr>
        <w:pStyle w:val="dashitem"/>
        <w:numPr>
          <w:ilvl w:val="0"/>
          <w:numId w:val="0"/>
        </w:numPr>
        <w:rPr>
          <w:b/>
        </w:rPr>
      </w:pPr>
      <w:r>
        <w:rPr>
          <w:b/>
        </w:rPr>
        <w:t>Piercing 2H</w:t>
      </w:r>
    </w:p>
    <w:p w:rsidR="008456BA" w:rsidRPr="008456BA" w:rsidRDefault="008456BA" w:rsidP="008456BA">
      <w:pPr>
        <w:pStyle w:val="dashitem"/>
      </w:pPr>
      <w:r>
        <w:rPr>
          <w:i/>
        </w:rPr>
        <w:t>Wooden Spear</w:t>
      </w:r>
    </w:p>
    <w:p w:rsidR="008456BA" w:rsidRPr="008456BA" w:rsidRDefault="008456BA" w:rsidP="008456BA">
      <w:pPr>
        <w:pStyle w:val="dashitem"/>
      </w:pPr>
      <w:r>
        <w:rPr>
          <w:i/>
        </w:rPr>
        <w:t>Iron Spear</w:t>
      </w:r>
    </w:p>
    <w:p w:rsidR="008456BA" w:rsidRPr="008456BA" w:rsidRDefault="008456BA" w:rsidP="008456BA">
      <w:pPr>
        <w:pStyle w:val="dashitem"/>
      </w:pPr>
      <w:r>
        <w:rPr>
          <w:i/>
        </w:rPr>
        <w:t>Steel Spear</w:t>
      </w:r>
    </w:p>
    <w:p w:rsidR="008456BA" w:rsidRPr="008456BA" w:rsidRDefault="008456BA" w:rsidP="008456BA">
      <w:pPr>
        <w:pStyle w:val="dashitem"/>
      </w:pPr>
      <w:r>
        <w:rPr>
          <w:i/>
        </w:rPr>
        <w:t>Steel Lance</w:t>
      </w:r>
    </w:p>
    <w:p w:rsidR="008456BA" w:rsidRPr="008456BA" w:rsidRDefault="008456BA" w:rsidP="008456BA">
      <w:pPr>
        <w:pStyle w:val="dashitem"/>
      </w:pPr>
      <w:proofErr w:type="spellStart"/>
      <w:r>
        <w:rPr>
          <w:i/>
        </w:rPr>
        <w:t>Holysteel</w:t>
      </w:r>
      <w:proofErr w:type="spellEnd"/>
      <w:r>
        <w:rPr>
          <w:i/>
        </w:rPr>
        <w:t xml:space="preserve"> Spear</w:t>
      </w:r>
    </w:p>
    <w:p w:rsidR="008456BA" w:rsidRPr="008456BA" w:rsidRDefault="008456BA" w:rsidP="008456BA">
      <w:pPr>
        <w:pStyle w:val="dashitem"/>
      </w:pPr>
      <w:proofErr w:type="spellStart"/>
      <w:r>
        <w:rPr>
          <w:i/>
        </w:rPr>
        <w:t>Holysteel</w:t>
      </w:r>
      <w:proofErr w:type="spellEnd"/>
      <w:r>
        <w:rPr>
          <w:i/>
        </w:rPr>
        <w:t xml:space="preserve"> Lance</w:t>
      </w:r>
    </w:p>
    <w:p w:rsidR="008456BA" w:rsidRPr="008456BA" w:rsidRDefault="008456BA" w:rsidP="008456BA">
      <w:pPr>
        <w:pStyle w:val="dashitem"/>
      </w:pPr>
      <w:r>
        <w:rPr>
          <w:i/>
        </w:rPr>
        <w:t>Demonic Spear</w:t>
      </w:r>
    </w:p>
    <w:p w:rsidR="008456BA" w:rsidRDefault="008456BA" w:rsidP="008456BA">
      <w:pPr>
        <w:pStyle w:val="dashitem"/>
      </w:pPr>
      <w:r>
        <w:rPr>
          <w:i/>
        </w:rPr>
        <w:t xml:space="preserve">The King’s Flagstaff </w:t>
      </w:r>
      <w:r>
        <w:t>[Boss Drop Only]</w:t>
      </w:r>
    </w:p>
    <w:p w:rsidR="00B91C44" w:rsidRDefault="00B91C44" w:rsidP="00B91C44">
      <w:pPr>
        <w:pStyle w:val="dashitem"/>
        <w:numPr>
          <w:ilvl w:val="0"/>
          <w:numId w:val="0"/>
        </w:numPr>
        <w:rPr>
          <w:b/>
        </w:rPr>
      </w:pPr>
    </w:p>
    <w:p w:rsidR="00B91C44" w:rsidRDefault="00B91C44" w:rsidP="00B91C44">
      <w:pPr>
        <w:pStyle w:val="dashitem"/>
        <w:numPr>
          <w:ilvl w:val="0"/>
          <w:numId w:val="0"/>
        </w:numPr>
        <w:rPr>
          <w:b/>
        </w:rPr>
      </w:pPr>
      <w:r>
        <w:rPr>
          <w:b/>
        </w:rPr>
        <w:t>Thrown</w:t>
      </w:r>
    </w:p>
    <w:p w:rsidR="00B91C44" w:rsidRPr="00EA5F0F" w:rsidRDefault="00EA5F0F" w:rsidP="008456BA">
      <w:pPr>
        <w:pStyle w:val="dashitem"/>
      </w:pPr>
      <w:r>
        <w:rPr>
          <w:i/>
        </w:rPr>
        <w:t>Rocks</w:t>
      </w:r>
    </w:p>
    <w:p w:rsidR="00EA5F0F" w:rsidRPr="00EA5F0F" w:rsidRDefault="00EA5F0F" w:rsidP="008456BA">
      <w:pPr>
        <w:pStyle w:val="dashitem"/>
      </w:pPr>
      <w:r>
        <w:rPr>
          <w:i/>
        </w:rPr>
        <w:t>Iron Throwing Knives</w:t>
      </w:r>
    </w:p>
    <w:p w:rsidR="00EA5F0F" w:rsidRPr="00EA5F0F" w:rsidRDefault="00EA5F0F" w:rsidP="008456BA">
      <w:pPr>
        <w:pStyle w:val="dashitem"/>
      </w:pPr>
      <w:r>
        <w:rPr>
          <w:i/>
        </w:rPr>
        <w:t>Steel Throwing Knives</w:t>
      </w:r>
    </w:p>
    <w:p w:rsidR="00EA5F0F" w:rsidRPr="00EA5F0F" w:rsidRDefault="00EA5F0F" w:rsidP="008456BA">
      <w:pPr>
        <w:pStyle w:val="dashitem"/>
      </w:pPr>
      <w:proofErr w:type="spellStart"/>
      <w:r>
        <w:rPr>
          <w:i/>
        </w:rPr>
        <w:t>Holysteel</w:t>
      </w:r>
      <w:proofErr w:type="spellEnd"/>
      <w:r>
        <w:rPr>
          <w:i/>
        </w:rPr>
        <w:t xml:space="preserve"> Throwing Knives</w:t>
      </w:r>
    </w:p>
    <w:p w:rsidR="00EA5F0F" w:rsidRPr="00EA5F0F" w:rsidRDefault="00EA5F0F" w:rsidP="008456BA">
      <w:pPr>
        <w:pStyle w:val="dashitem"/>
      </w:pPr>
      <w:r>
        <w:rPr>
          <w:i/>
        </w:rPr>
        <w:t>Demonic Throwing Knives</w:t>
      </w:r>
    </w:p>
    <w:p w:rsidR="00EA5F0F" w:rsidRDefault="00EA5F0F" w:rsidP="008456BA">
      <w:pPr>
        <w:pStyle w:val="dashitem"/>
      </w:pPr>
      <w:r>
        <w:rPr>
          <w:i/>
        </w:rPr>
        <w:t xml:space="preserve">Master Balanced Blades </w:t>
      </w:r>
      <w:r>
        <w:t>[Boss Drop Only]</w:t>
      </w:r>
    </w:p>
    <w:p w:rsidR="008456BA" w:rsidRDefault="008456BA" w:rsidP="00B91C44">
      <w:pPr>
        <w:pStyle w:val="dashitem"/>
        <w:numPr>
          <w:ilvl w:val="0"/>
          <w:numId w:val="0"/>
        </w:numPr>
        <w:rPr>
          <w:b/>
        </w:rPr>
      </w:pPr>
    </w:p>
    <w:p w:rsidR="00B91C44" w:rsidRDefault="00B91C44" w:rsidP="00B91C44">
      <w:pPr>
        <w:pStyle w:val="dashitem"/>
        <w:numPr>
          <w:ilvl w:val="0"/>
          <w:numId w:val="0"/>
        </w:numPr>
        <w:rPr>
          <w:b/>
        </w:rPr>
      </w:pPr>
      <w:r>
        <w:rPr>
          <w:b/>
        </w:rPr>
        <w:t>Bow</w:t>
      </w:r>
    </w:p>
    <w:p w:rsidR="00EA5F0F" w:rsidRDefault="002D1103" w:rsidP="002D1103">
      <w:pPr>
        <w:pStyle w:val="dashitem"/>
        <w:rPr>
          <w:i/>
        </w:rPr>
      </w:pPr>
      <w:r w:rsidRPr="002D1103">
        <w:rPr>
          <w:i/>
        </w:rPr>
        <w:t>Wooden Bow</w:t>
      </w:r>
    </w:p>
    <w:p w:rsidR="002D1103" w:rsidRDefault="002D1103" w:rsidP="002D1103">
      <w:pPr>
        <w:pStyle w:val="dashitem"/>
        <w:rPr>
          <w:i/>
        </w:rPr>
      </w:pPr>
      <w:r>
        <w:rPr>
          <w:i/>
        </w:rPr>
        <w:t>Iron Bow</w:t>
      </w:r>
    </w:p>
    <w:p w:rsidR="002D1103" w:rsidRDefault="002D1103" w:rsidP="002D1103">
      <w:pPr>
        <w:pStyle w:val="dashitem"/>
        <w:rPr>
          <w:i/>
        </w:rPr>
      </w:pPr>
      <w:r>
        <w:rPr>
          <w:i/>
        </w:rPr>
        <w:t>Steel Bow</w:t>
      </w:r>
    </w:p>
    <w:p w:rsidR="002D1103" w:rsidRDefault="002D1103" w:rsidP="002D1103">
      <w:pPr>
        <w:pStyle w:val="dashitem"/>
        <w:rPr>
          <w:i/>
        </w:rPr>
      </w:pPr>
      <w:proofErr w:type="spellStart"/>
      <w:r>
        <w:rPr>
          <w:i/>
        </w:rPr>
        <w:t>Holysteel</w:t>
      </w:r>
      <w:proofErr w:type="spellEnd"/>
      <w:r>
        <w:rPr>
          <w:i/>
        </w:rPr>
        <w:t xml:space="preserve"> Bow</w:t>
      </w:r>
    </w:p>
    <w:p w:rsidR="002D1103" w:rsidRDefault="002D1103" w:rsidP="002D1103">
      <w:pPr>
        <w:pStyle w:val="dashitem"/>
        <w:rPr>
          <w:i/>
        </w:rPr>
      </w:pPr>
      <w:r>
        <w:rPr>
          <w:i/>
        </w:rPr>
        <w:t xml:space="preserve">Demonic </w:t>
      </w:r>
      <w:proofErr w:type="spellStart"/>
      <w:r>
        <w:rPr>
          <w:i/>
        </w:rPr>
        <w:t>Greatbow</w:t>
      </w:r>
      <w:proofErr w:type="spellEnd"/>
    </w:p>
    <w:p w:rsidR="002D1103" w:rsidRPr="002D1103" w:rsidRDefault="002D1103" w:rsidP="002D1103">
      <w:pPr>
        <w:pStyle w:val="dashitem"/>
        <w:rPr>
          <w:i/>
        </w:rPr>
      </w:pPr>
      <w:proofErr w:type="spellStart"/>
      <w:r>
        <w:rPr>
          <w:i/>
        </w:rPr>
        <w:t>Lightbane</w:t>
      </w:r>
      <w:proofErr w:type="spellEnd"/>
      <w:r>
        <w:rPr>
          <w:i/>
        </w:rPr>
        <w:t xml:space="preserve"> </w:t>
      </w:r>
      <w:r>
        <w:t>[Boss Drop Only]</w:t>
      </w:r>
    </w:p>
    <w:p w:rsidR="00B91C44" w:rsidRDefault="00B91C44" w:rsidP="00B91C44">
      <w:pPr>
        <w:pStyle w:val="dashitem"/>
        <w:numPr>
          <w:ilvl w:val="0"/>
          <w:numId w:val="0"/>
        </w:numPr>
        <w:rPr>
          <w:b/>
        </w:rPr>
      </w:pPr>
    </w:p>
    <w:p w:rsidR="00B91C44" w:rsidRDefault="00B91C44" w:rsidP="00B91C44">
      <w:pPr>
        <w:pStyle w:val="dashitem"/>
        <w:numPr>
          <w:ilvl w:val="0"/>
          <w:numId w:val="0"/>
        </w:numPr>
        <w:rPr>
          <w:b/>
        </w:rPr>
      </w:pPr>
      <w:r>
        <w:rPr>
          <w:b/>
        </w:rPr>
        <w:t>Crossbow</w:t>
      </w:r>
    </w:p>
    <w:p w:rsidR="00B91C44" w:rsidRPr="002D1103" w:rsidRDefault="002D1103" w:rsidP="002D1103">
      <w:pPr>
        <w:pStyle w:val="dashitem"/>
      </w:pPr>
      <w:r>
        <w:rPr>
          <w:i/>
        </w:rPr>
        <w:t>Wooden Crossbow</w:t>
      </w:r>
    </w:p>
    <w:p w:rsidR="002D1103" w:rsidRPr="002D1103" w:rsidRDefault="002D1103" w:rsidP="002D1103">
      <w:pPr>
        <w:pStyle w:val="dashitem"/>
      </w:pPr>
      <w:r>
        <w:rPr>
          <w:i/>
        </w:rPr>
        <w:t>Iron Crossbow</w:t>
      </w:r>
    </w:p>
    <w:p w:rsidR="002D1103" w:rsidRPr="002D1103" w:rsidRDefault="002D1103" w:rsidP="002D1103">
      <w:pPr>
        <w:pStyle w:val="dashitem"/>
      </w:pPr>
      <w:r>
        <w:rPr>
          <w:i/>
        </w:rPr>
        <w:t>Steel Crossbow</w:t>
      </w:r>
    </w:p>
    <w:p w:rsidR="002D1103" w:rsidRPr="002D1103" w:rsidRDefault="002D1103" w:rsidP="002D1103">
      <w:pPr>
        <w:pStyle w:val="dashitem"/>
      </w:pPr>
      <w:proofErr w:type="spellStart"/>
      <w:r>
        <w:rPr>
          <w:i/>
        </w:rPr>
        <w:t>Holysteel</w:t>
      </w:r>
      <w:proofErr w:type="spellEnd"/>
      <w:r>
        <w:rPr>
          <w:i/>
        </w:rPr>
        <w:t xml:space="preserve"> Crossbow</w:t>
      </w:r>
    </w:p>
    <w:p w:rsidR="002D1103" w:rsidRPr="00224D44" w:rsidRDefault="002D1103" w:rsidP="002D1103">
      <w:pPr>
        <w:pStyle w:val="dashitem"/>
      </w:pPr>
      <w:r>
        <w:rPr>
          <w:i/>
        </w:rPr>
        <w:t xml:space="preserve">Demonic </w:t>
      </w:r>
      <w:r w:rsidR="00224D44">
        <w:rPr>
          <w:i/>
        </w:rPr>
        <w:t>Crossbow</w:t>
      </w:r>
    </w:p>
    <w:p w:rsidR="00224D44" w:rsidRDefault="00224D44" w:rsidP="002D1103">
      <w:pPr>
        <w:pStyle w:val="dashitem"/>
      </w:pPr>
      <w:proofErr w:type="spellStart"/>
      <w:r>
        <w:rPr>
          <w:i/>
        </w:rPr>
        <w:t>Kalhallen</w:t>
      </w:r>
      <w:proofErr w:type="spellEnd"/>
      <w:r>
        <w:rPr>
          <w:i/>
        </w:rPr>
        <w:t xml:space="preserve"> </w:t>
      </w:r>
      <w:r>
        <w:t>[Boss Drop Only]</w:t>
      </w:r>
    </w:p>
    <w:p w:rsidR="002D1103" w:rsidRDefault="002D1103" w:rsidP="00B91C44">
      <w:pPr>
        <w:pStyle w:val="dashitem"/>
        <w:numPr>
          <w:ilvl w:val="0"/>
          <w:numId w:val="0"/>
        </w:numPr>
        <w:rPr>
          <w:b/>
        </w:rPr>
      </w:pPr>
    </w:p>
    <w:p w:rsidR="00B91C44" w:rsidRPr="00B91C44" w:rsidRDefault="00B91C44" w:rsidP="00B91C44">
      <w:pPr>
        <w:pStyle w:val="dashitem"/>
        <w:numPr>
          <w:ilvl w:val="0"/>
          <w:numId w:val="0"/>
        </w:numPr>
      </w:pPr>
      <w:r>
        <w:rPr>
          <w:b/>
        </w:rPr>
        <w:t>Arrows</w:t>
      </w:r>
    </w:p>
    <w:p w:rsidR="00B91C44" w:rsidRPr="00AF0822" w:rsidRDefault="00AF0822" w:rsidP="00AF0822">
      <w:pPr>
        <w:pStyle w:val="dashitem"/>
      </w:pPr>
      <w:r>
        <w:rPr>
          <w:i/>
        </w:rPr>
        <w:t>Wooden Arrows</w:t>
      </w:r>
    </w:p>
    <w:p w:rsidR="00AF0822" w:rsidRPr="00AF0822" w:rsidRDefault="00AF0822" w:rsidP="00AF0822">
      <w:pPr>
        <w:pStyle w:val="dashitem"/>
      </w:pPr>
      <w:r>
        <w:rPr>
          <w:i/>
        </w:rPr>
        <w:t>Iron Arrows</w:t>
      </w:r>
    </w:p>
    <w:p w:rsidR="00AF0822" w:rsidRPr="00AF0822" w:rsidRDefault="00AF0822" w:rsidP="00AF0822">
      <w:pPr>
        <w:pStyle w:val="dashitem"/>
      </w:pPr>
      <w:r>
        <w:rPr>
          <w:i/>
        </w:rPr>
        <w:t>Steel Arrows</w:t>
      </w:r>
    </w:p>
    <w:p w:rsidR="00AF0822" w:rsidRDefault="00AF0822" w:rsidP="00AF0822">
      <w:pPr>
        <w:pStyle w:val="dashitem"/>
      </w:pPr>
      <w:r>
        <w:rPr>
          <w:i/>
        </w:rPr>
        <w:t>Demonic Arrows</w:t>
      </w:r>
    </w:p>
    <w:p w:rsidR="00AF0822" w:rsidRDefault="00AF0822" w:rsidP="00B91C44">
      <w:pPr>
        <w:pStyle w:val="dashitem"/>
        <w:numPr>
          <w:ilvl w:val="0"/>
          <w:numId w:val="0"/>
        </w:numPr>
        <w:rPr>
          <w:b/>
        </w:rPr>
      </w:pPr>
    </w:p>
    <w:p w:rsidR="00B91C44" w:rsidRDefault="00AF458D" w:rsidP="00B91C44">
      <w:pPr>
        <w:pStyle w:val="dashitem"/>
        <w:numPr>
          <w:ilvl w:val="0"/>
          <w:numId w:val="0"/>
        </w:numPr>
        <w:rPr>
          <w:b/>
        </w:rPr>
      </w:pPr>
      <w:r>
        <w:rPr>
          <w:b/>
        </w:rPr>
        <w:t>Staves</w:t>
      </w:r>
    </w:p>
    <w:p w:rsidR="00AF0822" w:rsidRPr="005710D6" w:rsidRDefault="005710D6" w:rsidP="00AF0822">
      <w:pPr>
        <w:pStyle w:val="dashitem"/>
      </w:pPr>
      <w:r>
        <w:rPr>
          <w:i/>
        </w:rPr>
        <w:t>Wooden Staff</w:t>
      </w:r>
    </w:p>
    <w:p w:rsidR="005710D6" w:rsidRPr="005710D6" w:rsidRDefault="005710D6" w:rsidP="00AF0822">
      <w:pPr>
        <w:pStyle w:val="dashitem"/>
      </w:pPr>
      <w:r>
        <w:rPr>
          <w:i/>
        </w:rPr>
        <w:t>Iron Staff</w:t>
      </w:r>
    </w:p>
    <w:p w:rsidR="005710D6" w:rsidRPr="005710D6" w:rsidRDefault="005710D6" w:rsidP="00AF0822">
      <w:pPr>
        <w:pStyle w:val="dashitem"/>
      </w:pPr>
      <w:r>
        <w:rPr>
          <w:i/>
        </w:rPr>
        <w:t>Steel Staff</w:t>
      </w:r>
    </w:p>
    <w:p w:rsidR="005710D6" w:rsidRPr="002E0027" w:rsidRDefault="005710D6" w:rsidP="00AF0822">
      <w:pPr>
        <w:pStyle w:val="dashitem"/>
      </w:pPr>
      <w:proofErr w:type="spellStart"/>
      <w:r>
        <w:rPr>
          <w:i/>
        </w:rPr>
        <w:t>Holysteel</w:t>
      </w:r>
      <w:proofErr w:type="spellEnd"/>
      <w:r>
        <w:rPr>
          <w:i/>
        </w:rPr>
        <w:t xml:space="preserve"> Staff</w:t>
      </w:r>
    </w:p>
    <w:p w:rsidR="002E0027" w:rsidRPr="005710D6" w:rsidRDefault="002E0027" w:rsidP="00AF0822">
      <w:pPr>
        <w:pStyle w:val="dashitem"/>
      </w:pPr>
      <w:r>
        <w:rPr>
          <w:i/>
        </w:rPr>
        <w:t>Apprentice’s</w:t>
      </w:r>
    </w:p>
    <w:p w:rsidR="005710D6" w:rsidRPr="002E0027" w:rsidRDefault="002E0027" w:rsidP="00AF0822">
      <w:pPr>
        <w:pStyle w:val="dashitem"/>
      </w:pPr>
      <w:r>
        <w:rPr>
          <w:i/>
        </w:rPr>
        <w:t>Mage’s Staff</w:t>
      </w:r>
    </w:p>
    <w:p w:rsidR="002E0027" w:rsidRPr="00904D17" w:rsidRDefault="00904D17" w:rsidP="00AF0822">
      <w:pPr>
        <w:pStyle w:val="dashitem"/>
      </w:pPr>
      <w:r>
        <w:rPr>
          <w:i/>
        </w:rPr>
        <w:t>Master’s Staff</w:t>
      </w:r>
    </w:p>
    <w:p w:rsidR="00904D17" w:rsidRPr="00AF0822" w:rsidRDefault="00523AD2" w:rsidP="00AF0822">
      <w:pPr>
        <w:pStyle w:val="dashitem"/>
      </w:pPr>
      <w:proofErr w:type="spellStart"/>
      <w:r>
        <w:rPr>
          <w:i/>
        </w:rPr>
        <w:t>Crowfall’s</w:t>
      </w:r>
      <w:proofErr w:type="spellEnd"/>
      <w:r>
        <w:rPr>
          <w:i/>
        </w:rPr>
        <w:t xml:space="preserve"> Might </w:t>
      </w:r>
      <w:r>
        <w:rPr>
          <w:b/>
        </w:rPr>
        <w:t>[</w:t>
      </w:r>
      <w:r>
        <w:t>Boss Drop Only</w:t>
      </w:r>
      <w:r>
        <w:rPr>
          <w:b/>
        </w:rPr>
        <w:t>]</w:t>
      </w:r>
    </w:p>
    <w:p w:rsidR="00E303C5" w:rsidRPr="00E303C5" w:rsidRDefault="00E303C5" w:rsidP="00E303C5">
      <w:pPr>
        <w:ind w:firstLine="0"/>
      </w:pPr>
    </w:p>
    <w:p w:rsidR="006254EF" w:rsidRDefault="006254EF" w:rsidP="006254EF">
      <w:pPr>
        <w:pStyle w:val="ListParagraph"/>
        <w:numPr>
          <w:ilvl w:val="2"/>
          <w:numId w:val="8"/>
        </w:numPr>
        <w:rPr>
          <w:b/>
        </w:rPr>
      </w:pPr>
      <w:r>
        <w:rPr>
          <w:b/>
        </w:rPr>
        <w:t>Combat</w:t>
      </w:r>
    </w:p>
    <w:p w:rsidR="000D414E" w:rsidRDefault="000D414E" w:rsidP="000D414E">
      <w:pPr>
        <w:ind w:firstLine="0"/>
      </w:pPr>
    </w:p>
    <w:p w:rsidR="000D414E" w:rsidRDefault="007F754A" w:rsidP="000D414E">
      <w:pPr>
        <w:ind w:firstLine="0"/>
      </w:pPr>
      <w:r>
        <w:t>Combat will be based on a user’s clicks, and a monster can be selected for constant attack, or a user can click between monsters to attack different monsters with each blow.</w:t>
      </w:r>
      <w:r w:rsidR="008E6E79">
        <w:t xml:space="preserve"> Combat damage will be dealt based on the attacker’s strength and weapon da</w:t>
      </w:r>
      <w:r w:rsidR="008E6E79">
        <w:t>m</w:t>
      </w:r>
      <w:r w:rsidR="008E6E79">
        <w:t xml:space="preserve">age and the defender’s </w:t>
      </w:r>
      <w:r w:rsidR="008E6E79" w:rsidRPr="008E6E79">
        <w:rPr>
          <w:lang w:val="en-GB"/>
        </w:rPr>
        <w:t>defence</w:t>
      </w:r>
      <w:r w:rsidR="008E6E79">
        <w:t xml:space="preserve"> and </w:t>
      </w:r>
      <w:proofErr w:type="spellStart"/>
      <w:r w:rsidR="008E6E79">
        <w:t>armour</w:t>
      </w:r>
      <w:proofErr w:type="spellEnd"/>
      <w:r w:rsidR="008E6E79">
        <w:t xml:space="preserve"> values.</w:t>
      </w:r>
      <w:r w:rsidR="007A25F1">
        <w:t xml:space="preserve"> There may also be resistances for different monster types.</w:t>
      </w:r>
    </w:p>
    <w:p w:rsidR="000D414E" w:rsidRPr="000D414E" w:rsidRDefault="000D414E" w:rsidP="000D414E">
      <w:pPr>
        <w:ind w:firstLine="0"/>
      </w:pPr>
    </w:p>
    <w:p w:rsidR="006254EF" w:rsidRDefault="006254EF" w:rsidP="006254EF">
      <w:pPr>
        <w:pStyle w:val="ListParagraph"/>
        <w:numPr>
          <w:ilvl w:val="2"/>
          <w:numId w:val="8"/>
        </w:numPr>
        <w:rPr>
          <w:b/>
        </w:rPr>
      </w:pPr>
      <w:r>
        <w:rPr>
          <w:b/>
        </w:rPr>
        <w:t>Town and Starting Environment</w:t>
      </w:r>
    </w:p>
    <w:p w:rsidR="00950BBB" w:rsidRDefault="00950BBB" w:rsidP="00950BBB">
      <w:pPr>
        <w:ind w:firstLine="0"/>
        <w:rPr>
          <w:b/>
        </w:rPr>
      </w:pPr>
    </w:p>
    <w:p w:rsidR="00950BBB" w:rsidRDefault="00950BBB" w:rsidP="00950BBB">
      <w:pPr>
        <w:ind w:firstLine="0"/>
      </w:pPr>
      <w:r>
        <w:t xml:space="preserve">When the player starts a new game they will begin in a town, where a number of tips will introduce the player to the game and set the player up for continued interaction therewith. </w:t>
      </w:r>
    </w:p>
    <w:p w:rsidR="00950BBB" w:rsidRDefault="00950BBB" w:rsidP="00950BBB">
      <w:pPr>
        <w:ind w:firstLine="0"/>
      </w:pPr>
    </w:p>
    <w:p w:rsidR="00950BBB" w:rsidRPr="00950BBB" w:rsidRDefault="00950BBB" w:rsidP="00950BBB">
      <w:pPr>
        <w:ind w:firstLine="0"/>
      </w:pPr>
      <w:r>
        <w:t>This town will contain all in-game merchants and shops, and will be a safe area to which the player can return to buy and sell items as well as spells and possibly pay for training or start quests in later updates.</w:t>
      </w:r>
    </w:p>
    <w:p w:rsidR="00950BBB" w:rsidRPr="00950BBB" w:rsidRDefault="00950BBB" w:rsidP="00950BBB">
      <w:pPr>
        <w:ind w:firstLine="0"/>
        <w:rPr>
          <w:b/>
        </w:rPr>
      </w:pPr>
    </w:p>
    <w:p w:rsidR="006254EF" w:rsidRDefault="006254EF" w:rsidP="006254EF">
      <w:pPr>
        <w:pStyle w:val="ListParagraph"/>
        <w:numPr>
          <w:ilvl w:val="2"/>
          <w:numId w:val="8"/>
        </w:numPr>
        <w:rPr>
          <w:b/>
        </w:rPr>
      </w:pPr>
      <w:r>
        <w:rPr>
          <w:b/>
        </w:rPr>
        <w:t>Dungeons</w:t>
      </w:r>
    </w:p>
    <w:p w:rsidR="00457911" w:rsidRDefault="00457911" w:rsidP="00457911">
      <w:pPr>
        <w:ind w:firstLine="0"/>
      </w:pPr>
    </w:p>
    <w:p w:rsidR="002203C1" w:rsidRDefault="002203C1" w:rsidP="00457911">
      <w:pPr>
        <w:ind w:firstLine="0"/>
      </w:pPr>
      <w:r>
        <w:t>The following dungeon types were decided upon as of the meeting of the 20/02/2013.</w:t>
      </w:r>
    </w:p>
    <w:p w:rsidR="002203C1" w:rsidRPr="002203C1" w:rsidRDefault="002203C1" w:rsidP="002203C1">
      <w:pPr>
        <w:pStyle w:val="dashitem"/>
      </w:pPr>
      <w:r>
        <w:rPr>
          <w:i/>
        </w:rPr>
        <w:t>Haunted Fort, containing Undead</w:t>
      </w:r>
    </w:p>
    <w:p w:rsidR="002203C1" w:rsidRPr="002203C1" w:rsidRDefault="002203C1" w:rsidP="002203C1">
      <w:pPr>
        <w:pStyle w:val="dashitem"/>
      </w:pPr>
      <w:r>
        <w:rPr>
          <w:i/>
        </w:rPr>
        <w:t>Mines, containing Goblins</w:t>
      </w:r>
    </w:p>
    <w:p w:rsidR="002203C1" w:rsidRPr="002203C1" w:rsidRDefault="002203C1" w:rsidP="002203C1">
      <w:pPr>
        <w:pStyle w:val="dashitem"/>
      </w:pPr>
      <w:r>
        <w:rPr>
          <w:i/>
        </w:rPr>
        <w:lastRenderedPageBreak/>
        <w:t>Caves, containing Trolls</w:t>
      </w:r>
    </w:p>
    <w:p w:rsidR="002203C1" w:rsidRPr="002203C1" w:rsidRDefault="002203C1" w:rsidP="002203C1">
      <w:pPr>
        <w:pStyle w:val="dashitem"/>
      </w:pPr>
      <w:r>
        <w:rPr>
          <w:i/>
        </w:rPr>
        <w:t>Lava, containing Demons</w:t>
      </w:r>
    </w:p>
    <w:p w:rsidR="002203C1" w:rsidRPr="002203C1" w:rsidRDefault="002203C1" w:rsidP="002203C1">
      <w:pPr>
        <w:pStyle w:val="dashitem"/>
      </w:pPr>
      <w:r>
        <w:rPr>
          <w:i/>
        </w:rPr>
        <w:t>Tombs, containing Vampires</w:t>
      </w:r>
    </w:p>
    <w:p w:rsidR="00457911" w:rsidRPr="002203C1" w:rsidRDefault="002203C1" w:rsidP="002203C1">
      <w:pPr>
        <w:pStyle w:val="dashitem"/>
      </w:pPr>
      <w:r>
        <w:rPr>
          <w:i/>
        </w:rPr>
        <w:t>Underground Camp, containing Mercenaries</w:t>
      </w:r>
    </w:p>
    <w:p w:rsidR="002203C1" w:rsidRPr="00457911" w:rsidRDefault="002203C1" w:rsidP="002203C1">
      <w:pPr>
        <w:pStyle w:val="dashitem"/>
        <w:numPr>
          <w:ilvl w:val="0"/>
          <w:numId w:val="0"/>
        </w:numPr>
      </w:pPr>
    </w:p>
    <w:p w:rsidR="006254EF" w:rsidRDefault="006254EF" w:rsidP="006254EF">
      <w:pPr>
        <w:pStyle w:val="ListParagraph"/>
        <w:numPr>
          <w:ilvl w:val="2"/>
          <w:numId w:val="8"/>
        </w:numPr>
        <w:rPr>
          <w:b/>
        </w:rPr>
      </w:pPr>
      <w:r>
        <w:rPr>
          <w:b/>
        </w:rPr>
        <w:t>Merchants</w:t>
      </w:r>
    </w:p>
    <w:p w:rsidR="007A5549" w:rsidRDefault="007A5549" w:rsidP="007A5549">
      <w:pPr>
        <w:ind w:firstLine="0"/>
        <w:rPr>
          <w:b/>
        </w:rPr>
      </w:pPr>
    </w:p>
    <w:p w:rsidR="007A5549" w:rsidRPr="007A5549" w:rsidRDefault="00FB2997" w:rsidP="007A5549">
      <w:pPr>
        <w:ind w:firstLine="0"/>
      </w:pPr>
      <w:r>
        <w:t xml:space="preserve">Merchants can be found in the town and will offer generic </w:t>
      </w:r>
      <w:proofErr w:type="spellStart"/>
      <w:r>
        <w:t>armour</w:t>
      </w:r>
      <w:proofErr w:type="spellEnd"/>
      <w:r>
        <w:t xml:space="preserve"> types (not rare </w:t>
      </w:r>
      <w:proofErr w:type="spellStart"/>
      <w:r>
        <w:t>armours</w:t>
      </w:r>
      <w:proofErr w:type="spellEnd"/>
      <w:r>
        <w:t xml:space="preserve"> or </w:t>
      </w:r>
      <w:proofErr w:type="spellStart"/>
      <w:r>
        <w:t>armour</w:t>
      </w:r>
      <w:proofErr w:type="spellEnd"/>
      <w:r>
        <w:t xml:space="preserve"> that is higher level than the player) as well as potions and other useful items in exchange for money obtained by the player by selling loot or killing monsters.</w:t>
      </w:r>
    </w:p>
    <w:p w:rsidR="007A5549" w:rsidRPr="007A5549" w:rsidRDefault="007A5549" w:rsidP="007A5549">
      <w:pPr>
        <w:ind w:firstLine="0"/>
        <w:rPr>
          <w:b/>
        </w:rPr>
      </w:pPr>
    </w:p>
    <w:p w:rsidR="006254EF" w:rsidRDefault="006254EF" w:rsidP="006254EF">
      <w:pPr>
        <w:pStyle w:val="ListParagraph"/>
        <w:numPr>
          <w:ilvl w:val="2"/>
          <w:numId w:val="8"/>
        </w:numPr>
        <w:rPr>
          <w:b/>
        </w:rPr>
      </w:pPr>
      <w:r>
        <w:rPr>
          <w:b/>
        </w:rPr>
        <w:t>Attributes</w:t>
      </w:r>
    </w:p>
    <w:p w:rsidR="00626FCC" w:rsidRDefault="00626FCC" w:rsidP="00626FCC">
      <w:pPr>
        <w:ind w:firstLine="0"/>
        <w:rPr>
          <w:b/>
        </w:rPr>
      </w:pPr>
    </w:p>
    <w:p w:rsidR="00626FCC" w:rsidRDefault="00F7299B" w:rsidP="00F7299B">
      <w:pPr>
        <w:ind w:firstLine="0"/>
      </w:pPr>
      <w:r>
        <w:t xml:space="preserve">A player has attributes that are added to as a player levels up; a player will get one extra </w:t>
      </w:r>
      <w:r w:rsidR="006D7A68">
        <w:t>attribute</w:t>
      </w:r>
      <w:r>
        <w:t xml:space="preserve"> point per level and be able to </w:t>
      </w:r>
      <w:proofErr w:type="gramStart"/>
      <w:r>
        <w:t>spent</w:t>
      </w:r>
      <w:proofErr w:type="gramEnd"/>
      <w:r>
        <w:t xml:space="preserve"> this on any </w:t>
      </w:r>
      <w:r w:rsidR="006D7A68">
        <w:t xml:space="preserve">attribute </w:t>
      </w:r>
      <w:r>
        <w:t xml:space="preserve">they like. </w:t>
      </w:r>
      <w:r w:rsidR="006D7A68">
        <w:t>These are as follows:</w:t>
      </w:r>
    </w:p>
    <w:p w:rsidR="006D7A68" w:rsidRDefault="006D7A68" w:rsidP="00F7299B">
      <w:pPr>
        <w:ind w:firstLine="0"/>
      </w:pPr>
    </w:p>
    <w:p w:rsidR="006D7A68" w:rsidRPr="006D7A68" w:rsidRDefault="006D7A68" w:rsidP="00F7299B">
      <w:pPr>
        <w:ind w:firstLine="0"/>
        <w:rPr>
          <w:b/>
        </w:rPr>
      </w:pPr>
      <w:r>
        <w:rPr>
          <w:b/>
        </w:rPr>
        <w:t>Power Skills</w:t>
      </w:r>
    </w:p>
    <w:p w:rsidR="006D7A68" w:rsidRPr="006D7A68" w:rsidRDefault="006D7A68" w:rsidP="006D7A68">
      <w:pPr>
        <w:pStyle w:val="dashitem"/>
      </w:pPr>
      <w:r>
        <w:rPr>
          <w:i/>
        </w:rPr>
        <w:t>Strength</w:t>
      </w:r>
    </w:p>
    <w:p w:rsidR="006D7A68" w:rsidRPr="006D7A68" w:rsidRDefault="006D7A68" w:rsidP="006D7A68">
      <w:pPr>
        <w:pStyle w:val="dashitem"/>
      </w:pPr>
      <w:r>
        <w:rPr>
          <w:i/>
        </w:rPr>
        <w:t>Vitality</w:t>
      </w:r>
    </w:p>
    <w:p w:rsidR="006D7A68" w:rsidRPr="006D7A68" w:rsidRDefault="006D7A68" w:rsidP="006D7A68">
      <w:pPr>
        <w:pStyle w:val="dashitem"/>
      </w:pPr>
      <w:r>
        <w:rPr>
          <w:i/>
        </w:rPr>
        <w:t>Toughness</w:t>
      </w:r>
    </w:p>
    <w:p w:rsidR="006D7A68" w:rsidRDefault="006D7A68" w:rsidP="006D7A68">
      <w:pPr>
        <w:pStyle w:val="dashitem"/>
        <w:numPr>
          <w:ilvl w:val="0"/>
          <w:numId w:val="0"/>
        </w:numPr>
      </w:pPr>
    </w:p>
    <w:p w:rsidR="006D7A68" w:rsidRPr="006D7A68" w:rsidRDefault="006D7A68" w:rsidP="006D7A68">
      <w:pPr>
        <w:pStyle w:val="dashitem"/>
        <w:numPr>
          <w:ilvl w:val="0"/>
          <w:numId w:val="0"/>
        </w:numPr>
        <w:rPr>
          <w:b/>
        </w:rPr>
      </w:pPr>
      <w:r>
        <w:rPr>
          <w:b/>
        </w:rPr>
        <w:t>Sorcery Skills</w:t>
      </w:r>
    </w:p>
    <w:p w:rsidR="006D7A68" w:rsidRPr="006D7A68" w:rsidRDefault="006D7A68" w:rsidP="006D7A68">
      <w:pPr>
        <w:pStyle w:val="dashitem"/>
      </w:pPr>
      <w:r>
        <w:rPr>
          <w:i/>
        </w:rPr>
        <w:t>Dark</w:t>
      </w:r>
    </w:p>
    <w:p w:rsidR="006D7A68" w:rsidRPr="006D7A68" w:rsidRDefault="006D7A68" w:rsidP="006D7A68">
      <w:pPr>
        <w:pStyle w:val="dashitem"/>
      </w:pPr>
      <w:r>
        <w:rPr>
          <w:i/>
        </w:rPr>
        <w:t>Holy</w:t>
      </w:r>
    </w:p>
    <w:p w:rsidR="006D7A68" w:rsidRPr="006D7A68" w:rsidRDefault="006D7A68" w:rsidP="006D7A68">
      <w:pPr>
        <w:pStyle w:val="dashitem"/>
      </w:pPr>
      <w:proofErr w:type="spellStart"/>
      <w:r>
        <w:rPr>
          <w:i/>
        </w:rPr>
        <w:t>Mana</w:t>
      </w:r>
      <w:proofErr w:type="spellEnd"/>
    </w:p>
    <w:p w:rsidR="006D7A68" w:rsidRDefault="006D7A68" w:rsidP="006D7A68">
      <w:pPr>
        <w:pStyle w:val="dashitem"/>
        <w:numPr>
          <w:ilvl w:val="0"/>
          <w:numId w:val="0"/>
        </w:numPr>
        <w:rPr>
          <w:i/>
        </w:rPr>
      </w:pPr>
    </w:p>
    <w:p w:rsidR="006D7A68" w:rsidRPr="006D7A68" w:rsidRDefault="006D7A68" w:rsidP="006D7A68">
      <w:pPr>
        <w:pStyle w:val="dashitem"/>
        <w:numPr>
          <w:ilvl w:val="0"/>
          <w:numId w:val="0"/>
        </w:numPr>
        <w:rPr>
          <w:b/>
        </w:rPr>
      </w:pPr>
      <w:r>
        <w:rPr>
          <w:b/>
        </w:rPr>
        <w:t>Agility Skills</w:t>
      </w:r>
    </w:p>
    <w:p w:rsidR="006D7A68" w:rsidRPr="006D7A68" w:rsidRDefault="006D7A68" w:rsidP="006D7A68">
      <w:pPr>
        <w:pStyle w:val="dashitem"/>
      </w:pPr>
      <w:r>
        <w:rPr>
          <w:i/>
        </w:rPr>
        <w:t>Dexterity</w:t>
      </w:r>
    </w:p>
    <w:p w:rsidR="006D7A68" w:rsidRPr="006D7A68" w:rsidRDefault="006D7A68" w:rsidP="006D7A68">
      <w:pPr>
        <w:pStyle w:val="dashitem"/>
      </w:pPr>
      <w:r>
        <w:rPr>
          <w:i/>
        </w:rPr>
        <w:t>Accuracy</w:t>
      </w:r>
    </w:p>
    <w:p w:rsidR="006D7A68" w:rsidRPr="00F7299B" w:rsidRDefault="006D7A68" w:rsidP="006D7A68">
      <w:pPr>
        <w:pStyle w:val="dashitem"/>
      </w:pPr>
      <w:proofErr w:type="spellStart"/>
      <w:r>
        <w:rPr>
          <w:i/>
        </w:rPr>
        <w:t>Bowmanship</w:t>
      </w:r>
      <w:proofErr w:type="spellEnd"/>
    </w:p>
    <w:p w:rsidR="006254EF" w:rsidRDefault="006254EF" w:rsidP="006254EF">
      <w:pPr>
        <w:pStyle w:val="heading2"/>
      </w:pPr>
      <w:r>
        <w:t>Multiplayer</w:t>
      </w:r>
    </w:p>
    <w:p w:rsidR="006254EF" w:rsidRPr="00D827CD" w:rsidRDefault="006254EF" w:rsidP="00D827CD">
      <w:pPr>
        <w:pStyle w:val="ListParagraph"/>
        <w:numPr>
          <w:ilvl w:val="2"/>
          <w:numId w:val="8"/>
        </w:numPr>
        <w:rPr>
          <w:b/>
        </w:rPr>
      </w:pPr>
      <w:r w:rsidRPr="00D827CD">
        <w:rPr>
          <w:b/>
        </w:rPr>
        <w:t xml:space="preserve">Setup and Proposed </w:t>
      </w:r>
      <w:r w:rsidR="00667EA9" w:rsidRPr="00D827CD">
        <w:rPr>
          <w:b/>
        </w:rPr>
        <w:t>System</w:t>
      </w:r>
    </w:p>
    <w:p w:rsidR="00D827CD" w:rsidRDefault="00D827CD" w:rsidP="00D827CD">
      <w:pPr>
        <w:ind w:firstLine="0"/>
      </w:pPr>
      <w:r>
        <w:t xml:space="preserve">A multiplayer game will be hosted on a user’s computer by way of the multiplayer </w:t>
      </w:r>
      <w:proofErr w:type="gramStart"/>
      <w:r>
        <w:t>menu,</w:t>
      </w:r>
      <w:proofErr w:type="gramEnd"/>
      <w:r>
        <w:t xml:space="preserve"> from this a user will be able to specify how many users can connect to that user’s computer to join the game, as well as any password, and the name of the server. There will also be a menu that allows a user to change their online name.</w:t>
      </w:r>
    </w:p>
    <w:p w:rsidR="00D827CD" w:rsidRDefault="00D827CD" w:rsidP="00D827CD">
      <w:pPr>
        <w:ind w:firstLine="0"/>
      </w:pPr>
    </w:p>
    <w:p w:rsidR="00D827CD" w:rsidRPr="00D827CD" w:rsidRDefault="00D827CD" w:rsidP="00D827CD">
      <w:pPr>
        <w:ind w:firstLine="0"/>
      </w:pPr>
      <w:r>
        <w:t>Once a user connects to an online game then they will begin the game as if they have created a new player with starter items, attributes, and skills. There will be no du</w:t>
      </w:r>
      <w:r>
        <w:t>n</w:t>
      </w:r>
      <w:r>
        <w:t>geon progression other than what is achieved by the player(s) during the length of time that the multiplayer level is active, once the game host is closed the multiplayer progression is lost.</w:t>
      </w:r>
    </w:p>
    <w:p w:rsidR="005F28F5" w:rsidRDefault="00781967" w:rsidP="00781967">
      <w:pPr>
        <w:pStyle w:val="heading1"/>
      </w:pPr>
      <w:r>
        <w:lastRenderedPageBreak/>
        <w:t>Document Changes</w:t>
      </w:r>
    </w:p>
    <w:tbl>
      <w:tblPr>
        <w:tblStyle w:val="TableGrid"/>
        <w:tblW w:w="0" w:type="auto"/>
        <w:tblLook w:val="04A0" w:firstRow="1" w:lastRow="0" w:firstColumn="1" w:lastColumn="0" w:noHBand="0" w:noVBand="1"/>
      </w:tblPr>
      <w:tblGrid>
        <w:gridCol w:w="2377"/>
        <w:gridCol w:w="2377"/>
        <w:gridCol w:w="2378"/>
      </w:tblGrid>
      <w:tr w:rsidR="00781967" w:rsidTr="00781967">
        <w:tc>
          <w:tcPr>
            <w:tcW w:w="2377" w:type="dxa"/>
          </w:tcPr>
          <w:p w:rsidR="00781967" w:rsidRPr="00781967" w:rsidRDefault="00781967" w:rsidP="005F28F5">
            <w:pPr>
              <w:pStyle w:val="p1a"/>
              <w:rPr>
                <w:b/>
              </w:rPr>
            </w:pPr>
            <w:r>
              <w:rPr>
                <w:b/>
              </w:rPr>
              <w:t>Document Version</w:t>
            </w:r>
          </w:p>
        </w:tc>
        <w:tc>
          <w:tcPr>
            <w:tcW w:w="2377" w:type="dxa"/>
          </w:tcPr>
          <w:p w:rsidR="00781967" w:rsidRPr="00781967" w:rsidRDefault="00781967" w:rsidP="005F28F5">
            <w:pPr>
              <w:pStyle w:val="p1a"/>
              <w:rPr>
                <w:b/>
              </w:rPr>
            </w:pPr>
            <w:r>
              <w:rPr>
                <w:b/>
              </w:rPr>
              <w:t>Date</w:t>
            </w:r>
          </w:p>
        </w:tc>
        <w:tc>
          <w:tcPr>
            <w:tcW w:w="2378" w:type="dxa"/>
          </w:tcPr>
          <w:p w:rsidR="00781967" w:rsidRPr="00781967" w:rsidRDefault="00781967" w:rsidP="005F28F5">
            <w:pPr>
              <w:pStyle w:val="p1a"/>
              <w:rPr>
                <w:b/>
              </w:rPr>
            </w:pPr>
            <w:r>
              <w:rPr>
                <w:b/>
              </w:rPr>
              <w:t>Reason for Change</w:t>
            </w:r>
          </w:p>
        </w:tc>
      </w:tr>
      <w:tr w:rsidR="00781967" w:rsidTr="00781967">
        <w:tc>
          <w:tcPr>
            <w:tcW w:w="2377" w:type="dxa"/>
          </w:tcPr>
          <w:p w:rsidR="00781967" w:rsidRDefault="00781967" w:rsidP="005F28F5">
            <w:pPr>
              <w:pStyle w:val="p1a"/>
            </w:pPr>
          </w:p>
        </w:tc>
        <w:tc>
          <w:tcPr>
            <w:tcW w:w="2377" w:type="dxa"/>
          </w:tcPr>
          <w:p w:rsidR="00781967" w:rsidRDefault="00781967" w:rsidP="005F28F5">
            <w:pPr>
              <w:pStyle w:val="p1a"/>
            </w:pPr>
          </w:p>
        </w:tc>
        <w:tc>
          <w:tcPr>
            <w:tcW w:w="2378" w:type="dxa"/>
          </w:tcPr>
          <w:p w:rsidR="00781967" w:rsidRDefault="00781967" w:rsidP="005F28F5">
            <w:pPr>
              <w:pStyle w:val="p1a"/>
            </w:pPr>
          </w:p>
        </w:tc>
      </w:tr>
    </w:tbl>
    <w:p w:rsidR="00781967" w:rsidRPr="005F28F5" w:rsidRDefault="00781967" w:rsidP="005F28F5">
      <w:pPr>
        <w:pStyle w:val="p1a"/>
      </w:pPr>
    </w:p>
    <w:sectPr w:rsidR="00781967" w:rsidRPr="005F28F5" w:rsidSect="00781967">
      <w:footerReference w:type="default" r:id="rId9"/>
      <w:footerReference w:type="first" r:id="rId10"/>
      <w:pgSz w:w="11906" w:h="16838" w:code="9"/>
      <w:pgMar w:top="1814" w:right="2495" w:bottom="1814" w:left="2495" w:header="2381" w:footer="232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6199" w:rsidRDefault="00DD6199">
      <w:r>
        <w:separator/>
      </w:r>
    </w:p>
  </w:endnote>
  <w:endnote w:type="continuationSeparator" w:id="0">
    <w:p w:rsidR="00DD6199" w:rsidRDefault="00DD6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967" w:rsidRPr="00CE7667" w:rsidRDefault="00781967" w:rsidP="00781967">
    <w:pPr>
      <w:pStyle w:val="ReferenceLine"/>
      <w:rPr>
        <w:lang w:val="de-DE"/>
      </w:rPr>
    </w:pPr>
    <w:r>
      <w:rPr>
        <w:lang w:val="de-DE"/>
      </w:rPr>
      <w:t>MADD Entertainment © 2012-2013</w:t>
    </w:r>
  </w:p>
  <w:p w:rsidR="00781967" w:rsidRPr="00CE7667" w:rsidRDefault="00781967" w:rsidP="00781967">
    <w:pPr>
      <w:pStyle w:val="ReferenceLine"/>
      <w:rPr>
        <w:lang w:val="de-DE"/>
      </w:rPr>
    </w:pPr>
    <w:r>
      <w:rPr>
        <w:lang w:val="de-DE"/>
      </w:rPr>
      <w:t>Produced by M. Steel, A. Poll, D. Woodcock, &amp; D. Thwaites</w:t>
    </w:r>
  </w:p>
  <w:p w:rsidR="00781967" w:rsidRDefault="007819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667" w:rsidRPr="00CE7667" w:rsidRDefault="00045A11" w:rsidP="00CE7667">
    <w:pPr>
      <w:pStyle w:val="ReferenceLine"/>
      <w:rPr>
        <w:lang w:val="de-DE"/>
      </w:rPr>
    </w:pPr>
    <w:r>
      <w:rPr>
        <w:lang w:val="de-DE"/>
      </w:rPr>
      <w:t>MADD Entertainment © 2012-2013</w:t>
    </w:r>
  </w:p>
  <w:p w:rsidR="00CE7667" w:rsidRPr="00CE7667" w:rsidRDefault="00045A11" w:rsidP="00CE7667">
    <w:pPr>
      <w:pStyle w:val="ReferenceLine"/>
      <w:rPr>
        <w:lang w:val="de-DE"/>
      </w:rPr>
    </w:pPr>
    <w:r>
      <w:rPr>
        <w:lang w:val="de-DE"/>
      </w:rPr>
      <w:t>Produced by M. Steel, A. Poll, D. Woodcock, &amp; D. Thwaites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6199" w:rsidRDefault="00DD6199" w:rsidP="00895F20">
      <w:pPr>
        <w:ind w:firstLine="0"/>
      </w:pPr>
      <w:r>
        <w:separator/>
      </w:r>
    </w:p>
  </w:footnote>
  <w:footnote w:type="continuationSeparator" w:id="0">
    <w:p w:rsidR="00DD6199" w:rsidRDefault="00DD6199" w:rsidP="00895F20">
      <w:pPr>
        <w:ind w:firstLin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4">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6">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5"/>
  </w:num>
  <w:num w:numId="2">
    <w:abstractNumId w:val="10"/>
  </w:num>
  <w:num w:numId="3">
    <w:abstractNumId w:val="13"/>
  </w:num>
  <w:num w:numId="4">
    <w:abstractNumId w:val="14"/>
  </w:num>
  <w:num w:numId="5">
    <w:abstractNumId w:val="16"/>
  </w:num>
  <w:num w:numId="6">
    <w:abstractNumId w:val="12"/>
  </w:num>
  <w:num w:numId="7">
    <w:abstractNumId w:val="9"/>
  </w:num>
  <w:num w:numId="8">
    <w:abstractNumId w:val="14"/>
  </w:num>
  <w:num w:numId="9">
    <w:abstractNumId w:val="8"/>
  </w:num>
  <w:num w:numId="10">
    <w:abstractNumId w:val="16"/>
  </w:num>
  <w:num w:numId="11">
    <w:abstractNumId w:val="10"/>
  </w:num>
  <w:num w:numId="12">
    <w:abstractNumId w:val="13"/>
  </w:num>
  <w:num w:numId="13">
    <w:abstractNumId w:val="11"/>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DFE"/>
    <w:rsid w:val="0000056A"/>
    <w:rsid w:val="00001D94"/>
    <w:rsid w:val="000058CD"/>
    <w:rsid w:val="00006405"/>
    <w:rsid w:val="00007F40"/>
    <w:rsid w:val="00015441"/>
    <w:rsid w:val="0002597B"/>
    <w:rsid w:val="00025D8F"/>
    <w:rsid w:val="000309B7"/>
    <w:rsid w:val="00030E3E"/>
    <w:rsid w:val="0003135A"/>
    <w:rsid w:val="00034555"/>
    <w:rsid w:val="00040402"/>
    <w:rsid w:val="00045A11"/>
    <w:rsid w:val="0004696A"/>
    <w:rsid w:val="0005696A"/>
    <w:rsid w:val="000569E7"/>
    <w:rsid w:val="000740BE"/>
    <w:rsid w:val="0007498B"/>
    <w:rsid w:val="0007593C"/>
    <w:rsid w:val="00076F20"/>
    <w:rsid w:val="0008374A"/>
    <w:rsid w:val="00090710"/>
    <w:rsid w:val="00090731"/>
    <w:rsid w:val="000927C5"/>
    <w:rsid w:val="00092FA6"/>
    <w:rsid w:val="000934BA"/>
    <w:rsid w:val="00094656"/>
    <w:rsid w:val="000959F7"/>
    <w:rsid w:val="000A2E55"/>
    <w:rsid w:val="000B12F5"/>
    <w:rsid w:val="000B1E82"/>
    <w:rsid w:val="000B2266"/>
    <w:rsid w:val="000B7E4C"/>
    <w:rsid w:val="000C006D"/>
    <w:rsid w:val="000C04F0"/>
    <w:rsid w:val="000C4C8F"/>
    <w:rsid w:val="000C6427"/>
    <w:rsid w:val="000D16FA"/>
    <w:rsid w:val="000D3597"/>
    <w:rsid w:val="000D414E"/>
    <w:rsid w:val="000D6D27"/>
    <w:rsid w:val="000E071F"/>
    <w:rsid w:val="000F0DC5"/>
    <w:rsid w:val="000F1F28"/>
    <w:rsid w:val="000F4747"/>
    <w:rsid w:val="000F782C"/>
    <w:rsid w:val="00117A26"/>
    <w:rsid w:val="00117CC9"/>
    <w:rsid w:val="00120D79"/>
    <w:rsid w:val="00122A7C"/>
    <w:rsid w:val="0013193E"/>
    <w:rsid w:val="001362F0"/>
    <w:rsid w:val="0013666A"/>
    <w:rsid w:val="00145AF7"/>
    <w:rsid w:val="00162CC8"/>
    <w:rsid w:val="00163AF4"/>
    <w:rsid w:val="00164D7E"/>
    <w:rsid w:val="0016678D"/>
    <w:rsid w:val="001717AC"/>
    <w:rsid w:val="00172752"/>
    <w:rsid w:val="00172A1B"/>
    <w:rsid w:val="00185973"/>
    <w:rsid w:val="00187E43"/>
    <w:rsid w:val="00190935"/>
    <w:rsid w:val="00194D8F"/>
    <w:rsid w:val="00197686"/>
    <w:rsid w:val="001A0E09"/>
    <w:rsid w:val="001A3D40"/>
    <w:rsid w:val="001A6545"/>
    <w:rsid w:val="001B255B"/>
    <w:rsid w:val="001B3097"/>
    <w:rsid w:val="001B4547"/>
    <w:rsid w:val="001B4A7C"/>
    <w:rsid w:val="001D3E27"/>
    <w:rsid w:val="001D53EB"/>
    <w:rsid w:val="001E21AD"/>
    <w:rsid w:val="001E3A57"/>
    <w:rsid w:val="001F5439"/>
    <w:rsid w:val="00204E89"/>
    <w:rsid w:val="00210248"/>
    <w:rsid w:val="00210DB8"/>
    <w:rsid w:val="0021134D"/>
    <w:rsid w:val="00212511"/>
    <w:rsid w:val="00213A7D"/>
    <w:rsid w:val="00214AC2"/>
    <w:rsid w:val="002203C1"/>
    <w:rsid w:val="002224E1"/>
    <w:rsid w:val="00224D44"/>
    <w:rsid w:val="0022605F"/>
    <w:rsid w:val="00226E54"/>
    <w:rsid w:val="00227960"/>
    <w:rsid w:val="0023086D"/>
    <w:rsid w:val="00230C00"/>
    <w:rsid w:val="0023104F"/>
    <w:rsid w:val="00231803"/>
    <w:rsid w:val="002354AE"/>
    <w:rsid w:val="0024075B"/>
    <w:rsid w:val="00240D33"/>
    <w:rsid w:val="0024529B"/>
    <w:rsid w:val="002542EE"/>
    <w:rsid w:val="00262528"/>
    <w:rsid w:val="002639D9"/>
    <w:rsid w:val="00264407"/>
    <w:rsid w:val="00270386"/>
    <w:rsid w:val="0027411A"/>
    <w:rsid w:val="0027506C"/>
    <w:rsid w:val="00280D10"/>
    <w:rsid w:val="002823FC"/>
    <w:rsid w:val="002A0991"/>
    <w:rsid w:val="002A1F14"/>
    <w:rsid w:val="002A4602"/>
    <w:rsid w:val="002A4A69"/>
    <w:rsid w:val="002A56B5"/>
    <w:rsid w:val="002B406E"/>
    <w:rsid w:val="002B53C3"/>
    <w:rsid w:val="002B66F5"/>
    <w:rsid w:val="002B7863"/>
    <w:rsid w:val="002C110C"/>
    <w:rsid w:val="002D1103"/>
    <w:rsid w:val="002D34CD"/>
    <w:rsid w:val="002E0027"/>
    <w:rsid w:val="002E323E"/>
    <w:rsid w:val="002E36AF"/>
    <w:rsid w:val="002E5AD3"/>
    <w:rsid w:val="002E6BA4"/>
    <w:rsid w:val="002F3CD1"/>
    <w:rsid w:val="002F3D2A"/>
    <w:rsid w:val="003025D3"/>
    <w:rsid w:val="00305345"/>
    <w:rsid w:val="00307282"/>
    <w:rsid w:val="00307D1B"/>
    <w:rsid w:val="00312F45"/>
    <w:rsid w:val="0031466D"/>
    <w:rsid w:val="00316E8F"/>
    <w:rsid w:val="00330EC1"/>
    <w:rsid w:val="00334C04"/>
    <w:rsid w:val="00336943"/>
    <w:rsid w:val="00341AEA"/>
    <w:rsid w:val="00341D4C"/>
    <w:rsid w:val="00341F67"/>
    <w:rsid w:val="0035112D"/>
    <w:rsid w:val="0035513F"/>
    <w:rsid w:val="003606CA"/>
    <w:rsid w:val="0036104B"/>
    <w:rsid w:val="00362269"/>
    <w:rsid w:val="00362A85"/>
    <w:rsid w:val="003633D4"/>
    <w:rsid w:val="003640F4"/>
    <w:rsid w:val="00364275"/>
    <w:rsid w:val="003655E1"/>
    <w:rsid w:val="00371063"/>
    <w:rsid w:val="003723B4"/>
    <w:rsid w:val="00372CA7"/>
    <w:rsid w:val="00376180"/>
    <w:rsid w:val="00377276"/>
    <w:rsid w:val="00377424"/>
    <w:rsid w:val="00394942"/>
    <w:rsid w:val="003949F3"/>
    <w:rsid w:val="003A3A01"/>
    <w:rsid w:val="003B0216"/>
    <w:rsid w:val="003B13D1"/>
    <w:rsid w:val="003B2F07"/>
    <w:rsid w:val="003B3168"/>
    <w:rsid w:val="003B33F7"/>
    <w:rsid w:val="003B7599"/>
    <w:rsid w:val="003C1A34"/>
    <w:rsid w:val="003C3B83"/>
    <w:rsid w:val="003C4911"/>
    <w:rsid w:val="003C5BCA"/>
    <w:rsid w:val="003D6CE6"/>
    <w:rsid w:val="003D6DAC"/>
    <w:rsid w:val="003E2A5E"/>
    <w:rsid w:val="003E3032"/>
    <w:rsid w:val="003E5A23"/>
    <w:rsid w:val="003F185F"/>
    <w:rsid w:val="003F1DCF"/>
    <w:rsid w:val="003F4765"/>
    <w:rsid w:val="003F65A6"/>
    <w:rsid w:val="00414563"/>
    <w:rsid w:val="0041626B"/>
    <w:rsid w:val="00423551"/>
    <w:rsid w:val="00423F1B"/>
    <w:rsid w:val="00426C62"/>
    <w:rsid w:val="0042772B"/>
    <w:rsid w:val="004328A0"/>
    <w:rsid w:val="00433441"/>
    <w:rsid w:val="00435214"/>
    <w:rsid w:val="00435D07"/>
    <w:rsid w:val="00436948"/>
    <w:rsid w:val="0043737C"/>
    <w:rsid w:val="0044009C"/>
    <w:rsid w:val="00442A6C"/>
    <w:rsid w:val="004435BA"/>
    <w:rsid w:val="00444190"/>
    <w:rsid w:val="00453C76"/>
    <w:rsid w:val="00454DD4"/>
    <w:rsid w:val="00456287"/>
    <w:rsid w:val="00457911"/>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C20E7"/>
    <w:rsid w:val="004C2656"/>
    <w:rsid w:val="004C2812"/>
    <w:rsid w:val="004D189F"/>
    <w:rsid w:val="004D49E8"/>
    <w:rsid w:val="004D4E83"/>
    <w:rsid w:val="004D6665"/>
    <w:rsid w:val="004D7C52"/>
    <w:rsid w:val="004E0C9D"/>
    <w:rsid w:val="004F16B4"/>
    <w:rsid w:val="004F1FBF"/>
    <w:rsid w:val="004F3B17"/>
    <w:rsid w:val="004F6474"/>
    <w:rsid w:val="00500895"/>
    <w:rsid w:val="005010B4"/>
    <w:rsid w:val="00501B8C"/>
    <w:rsid w:val="0050369B"/>
    <w:rsid w:val="00504743"/>
    <w:rsid w:val="00511908"/>
    <w:rsid w:val="00512421"/>
    <w:rsid w:val="0051658B"/>
    <w:rsid w:val="00521BC8"/>
    <w:rsid w:val="00523AD2"/>
    <w:rsid w:val="0052599C"/>
    <w:rsid w:val="00531E07"/>
    <w:rsid w:val="0053704E"/>
    <w:rsid w:val="0053710F"/>
    <w:rsid w:val="005377DD"/>
    <w:rsid w:val="005643ED"/>
    <w:rsid w:val="00564ED7"/>
    <w:rsid w:val="005710D6"/>
    <w:rsid w:val="00571515"/>
    <w:rsid w:val="005808CB"/>
    <w:rsid w:val="00583973"/>
    <w:rsid w:val="005846B6"/>
    <w:rsid w:val="00584C20"/>
    <w:rsid w:val="00591219"/>
    <w:rsid w:val="005A2E29"/>
    <w:rsid w:val="005A5F79"/>
    <w:rsid w:val="005B0EF1"/>
    <w:rsid w:val="005B32AC"/>
    <w:rsid w:val="005B3D33"/>
    <w:rsid w:val="005C70FB"/>
    <w:rsid w:val="005D172C"/>
    <w:rsid w:val="005E026B"/>
    <w:rsid w:val="005E316C"/>
    <w:rsid w:val="005E7652"/>
    <w:rsid w:val="005F1C86"/>
    <w:rsid w:val="005F28F5"/>
    <w:rsid w:val="005F4EB3"/>
    <w:rsid w:val="00603858"/>
    <w:rsid w:val="00604BA8"/>
    <w:rsid w:val="006052E9"/>
    <w:rsid w:val="0061213E"/>
    <w:rsid w:val="0061522E"/>
    <w:rsid w:val="00616817"/>
    <w:rsid w:val="006237CB"/>
    <w:rsid w:val="006254EF"/>
    <w:rsid w:val="006258CB"/>
    <w:rsid w:val="00625C35"/>
    <w:rsid w:val="00625C3B"/>
    <w:rsid w:val="00626FCC"/>
    <w:rsid w:val="00627D6A"/>
    <w:rsid w:val="00631A9F"/>
    <w:rsid w:val="00637DFE"/>
    <w:rsid w:val="00642073"/>
    <w:rsid w:val="006469B8"/>
    <w:rsid w:val="00650CEB"/>
    <w:rsid w:val="00653A1B"/>
    <w:rsid w:val="0065405B"/>
    <w:rsid w:val="00656155"/>
    <w:rsid w:val="00656F60"/>
    <w:rsid w:val="0066250C"/>
    <w:rsid w:val="00667EA9"/>
    <w:rsid w:val="006713CE"/>
    <w:rsid w:val="00671527"/>
    <w:rsid w:val="00673747"/>
    <w:rsid w:val="00674CEB"/>
    <w:rsid w:val="006750C2"/>
    <w:rsid w:val="006778FD"/>
    <w:rsid w:val="0068057D"/>
    <w:rsid w:val="006856F2"/>
    <w:rsid w:val="00690F07"/>
    <w:rsid w:val="006968F0"/>
    <w:rsid w:val="006A1D3F"/>
    <w:rsid w:val="006A5D0F"/>
    <w:rsid w:val="006A5DFE"/>
    <w:rsid w:val="006A645F"/>
    <w:rsid w:val="006B184A"/>
    <w:rsid w:val="006C0AD3"/>
    <w:rsid w:val="006C3582"/>
    <w:rsid w:val="006C74CC"/>
    <w:rsid w:val="006D63CD"/>
    <w:rsid w:val="006D7A68"/>
    <w:rsid w:val="006E00D5"/>
    <w:rsid w:val="006E031A"/>
    <w:rsid w:val="006F077C"/>
    <w:rsid w:val="006F1F04"/>
    <w:rsid w:val="006F257F"/>
    <w:rsid w:val="007027E6"/>
    <w:rsid w:val="0070371D"/>
    <w:rsid w:val="00706A12"/>
    <w:rsid w:val="00714E9D"/>
    <w:rsid w:val="00722FCD"/>
    <w:rsid w:val="00726A40"/>
    <w:rsid w:val="00726F80"/>
    <w:rsid w:val="00731E8F"/>
    <w:rsid w:val="00735682"/>
    <w:rsid w:val="0074633C"/>
    <w:rsid w:val="0074741C"/>
    <w:rsid w:val="00750E7D"/>
    <w:rsid w:val="007540B1"/>
    <w:rsid w:val="007608F0"/>
    <w:rsid w:val="007626F0"/>
    <w:rsid w:val="0076605E"/>
    <w:rsid w:val="00775796"/>
    <w:rsid w:val="007809D1"/>
    <w:rsid w:val="00780F47"/>
    <w:rsid w:val="00781967"/>
    <w:rsid w:val="00791F63"/>
    <w:rsid w:val="007A08F7"/>
    <w:rsid w:val="007A1762"/>
    <w:rsid w:val="007A25F1"/>
    <w:rsid w:val="007A3249"/>
    <w:rsid w:val="007A52AC"/>
    <w:rsid w:val="007A5549"/>
    <w:rsid w:val="007B722C"/>
    <w:rsid w:val="007C1B8F"/>
    <w:rsid w:val="007C7941"/>
    <w:rsid w:val="007D0A21"/>
    <w:rsid w:val="007D1350"/>
    <w:rsid w:val="007D3F01"/>
    <w:rsid w:val="007E0352"/>
    <w:rsid w:val="007F3BF6"/>
    <w:rsid w:val="007F754A"/>
    <w:rsid w:val="00807BBC"/>
    <w:rsid w:val="00810F00"/>
    <w:rsid w:val="0081281B"/>
    <w:rsid w:val="00813772"/>
    <w:rsid w:val="008141F8"/>
    <w:rsid w:val="008175BD"/>
    <w:rsid w:val="008250DF"/>
    <w:rsid w:val="00831B2C"/>
    <w:rsid w:val="008338A5"/>
    <w:rsid w:val="0083409A"/>
    <w:rsid w:val="00837AB8"/>
    <w:rsid w:val="008456BA"/>
    <w:rsid w:val="0084658F"/>
    <w:rsid w:val="00850810"/>
    <w:rsid w:val="00852E68"/>
    <w:rsid w:val="00855C96"/>
    <w:rsid w:val="00865D86"/>
    <w:rsid w:val="00871A19"/>
    <w:rsid w:val="00872347"/>
    <w:rsid w:val="00873A48"/>
    <w:rsid w:val="0088724A"/>
    <w:rsid w:val="008940AB"/>
    <w:rsid w:val="008946C9"/>
    <w:rsid w:val="00895F20"/>
    <w:rsid w:val="008A281F"/>
    <w:rsid w:val="008A6E4E"/>
    <w:rsid w:val="008A7007"/>
    <w:rsid w:val="008A7B46"/>
    <w:rsid w:val="008B1558"/>
    <w:rsid w:val="008B1A1D"/>
    <w:rsid w:val="008B225D"/>
    <w:rsid w:val="008B25C8"/>
    <w:rsid w:val="008B40E2"/>
    <w:rsid w:val="008B42D1"/>
    <w:rsid w:val="008B4C1F"/>
    <w:rsid w:val="008B50BD"/>
    <w:rsid w:val="008B50BF"/>
    <w:rsid w:val="008B5B5A"/>
    <w:rsid w:val="008C1CDA"/>
    <w:rsid w:val="008C511A"/>
    <w:rsid w:val="008C6347"/>
    <w:rsid w:val="008C6548"/>
    <w:rsid w:val="008D00D5"/>
    <w:rsid w:val="008D3C6F"/>
    <w:rsid w:val="008D6649"/>
    <w:rsid w:val="008E0765"/>
    <w:rsid w:val="008E3A00"/>
    <w:rsid w:val="008E47AE"/>
    <w:rsid w:val="008E6E79"/>
    <w:rsid w:val="008F00F6"/>
    <w:rsid w:val="008F43AB"/>
    <w:rsid w:val="008F60DC"/>
    <w:rsid w:val="0090289B"/>
    <w:rsid w:val="00904D17"/>
    <w:rsid w:val="00904EE7"/>
    <w:rsid w:val="00905DD2"/>
    <w:rsid w:val="0090666A"/>
    <w:rsid w:val="009079EF"/>
    <w:rsid w:val="00912D08"/>
    <w:rsid w:val="009236C9"/>
    <w:rsid w:val="00925F5F"/>
    <w:rsid w:val="00927042"/>
    <w:rsid w:val="00932371"/>
    <w:rsid w:val="0093247D"/>
    <w:rsid w:val="00933633"/>
    <w:rsid w:val="00933AD3"/>
    <w:rsid w:val="00942F61"/>
    <w:rsid w:val="00942F71"/>
    <w:rsid w:val="009459F1"/>
    <w:rsid w:val="00950BBB"/>
    <w:rsid w:val="00950D0B"/>
    <w:rsid w:val="00957940"/>
    <w:rsid w:val="00960D65"/>
    <w:rsid w:val="00963FCB"/>
    <w:rsid w:val="009702E3"/>
    <w:rsid w:val="009739B4"/>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C1123"/>
    <w:rsid w:val="009C1481"/>
    <w:rsid w:val="009C3E60"/>
    <w:rsid w:val="009C411C"/>
    <w:rsid w:val="009C439C"/>
    <w:rsid w:val="009D5432"/>
    <w:rsid w:val="009D627C"/>
    <w:rsid w:val="009E0616"/>
    <w:rsid w:val="009E388E"/>
    <w:rsid w:val="009E4E69"/>
    <w:rsid w:val="009E649D"/>
    <w:rsid w:val="009F73DF"/>
    <w:rsid w:val="009F7FCE"/>
    <w:rsid w:val="00A06578"/>
    <w:rsid w:val="00A10B22"/>
    <w:rsid w:val="00A20672"/>
    <w:rsid w:val="00A24F12"/>
    <w:rsid w:val="00A2627C"/>
    <w:rsid w:val="00A26846"/>
    <w:rsid w:val="00A32D1E"/>
    <w:rsid w:val="00A33255"/>
    <w:rsid w:val="00A3516F"/>
    <w:rsid w:val="00A35229"/>
    <w:rsid w:val="00A37FEA"/>
    <w:rsid w:val="00A42D6A"/>
    <w:rsid w:val="00A442F2"/>
    <w:rsid w:val="00A504B6"/>
    <w:rsid w:val="00A52DF4"/>
    <w:rsid w:val="00A57525"/>
    <w:rsid w:val="00A652A7"/>
    <w:rsid w:val="00A81874"/>
    <w:rsid w:val="00A82F18"/>
    <w:rsid w:val="00A83872"/>
    <w:rsid w:val="00A85F41"/>
    <w:rsid w:val="00A92ED7"/>
    <w:rsid w:val="00AA19EB"/>
    <w:rsid w:val="00AA4B05"/>
    <w:rsid w:val="00AB2269"/>
    <w:rsid w:val="00AB2CDF"/>
    <w:rsid w:val="00AC3D8B"/>
    <w:rsid w:val="00AC456C"/>
    <w:rsid w:val="00AC683B"/>
    <w:rsid w:val="00AC7C05"/>
    <w:rsid w:val="00AE0CA7"/>
    <w:rsid w:val="00AE140F"/>
    <w:rsid w:val="00AE7146"/>
    <w:rsid w:val="00AF0822"/>
    <w:rsid w:val="00AF2CE7"/>
    <w:rsid w:val="00AF3F64"/>
    <w:rsid w:val="00AF458D"/>
    <w:rsid w:val="00AF5E1A"/>
    <w:rsid w:val="00AF5FB9"/>
    <w:rsid w:val="00B02D5D"/>
    <w:rsid w:val="00B06354"/>
    <w:rsid w:val="00B07D10"/>
    <w:rsid w:val="00B13B2F"/>
    <w:rsid w:val="00B16A67"/>
    <w:rsid w:val="00B17E0A"/>
    <w:rsid w:val="00B2046F"/>
    <w:rsid w:val="00B2219A"/>
    <w:rsid w:val="00B22932"/>
    <w:rsid w:val="00B2350A"/>
    <w:rsid w:val="00B31C27"/>
    <w:rsid w:val="00B34E02"/>
    <w:rsid w:val="00B372A9"/>
    <w:rsid w:val="00B37D11"/>
    <w:rsid w:val="00B40B82"/>
    <w:rsid w:val="00B41F94"/>
    <w:rsid w:val="00B4592B"/>
    <w:rsid w:val="00B469AD"/>
    <w:rsid w:val="00B47023"/>
    <w:rsid w:val="00B4764D"/>
    <w:rsid w:val="00B52C8F"/>
    <w:rsid w:val="00B55008"/>
    <w:rsid w:val="00B55961"/>
    <w:rsid w:val="00B6123F"/>
    <w:rsid w:val="00B676D4"/>
    <w:rsid w:val="00B725D1"/>
    <w:rsid w:val="00B752BF"/>
    <w:rsid w:val="00B754A2"/>
    <w:rsid w:val="00B75A88"/>
    <w:rsid w:val="00B80230"/>
    <w:rsid w:val="00B8034A"/>
    <w:rsid w:val="00B86301"/>
    <w:rsid w:val="00B90577"/>
    <w:rsid w:val="00B91C44"/>
    <w:rsid w:val="00B9219B"/>
    <w:rsid w:val="00B927C6"/>
    <w:rsid w:val="00BA0EDB"/>
    <w:rsid w:val="00BA485F"/>
    <w:rsid w:val="00BA5679"/>
    <w:rsid w:val="00BA6773"/>
    <w:rsid w:val="00BA705B"/>
    <w:rsid w:val="00BB35C6"/>
    <w:rsid w:val="00BB483F"/>
    <w:rsid w:val="00BC02E5"/>
    <w:rsid w:val="00BC0E60"/>
    <w:rsid w:val="00BC26A5"/>
    <w:rsid w:val="00BC69FA"/>
    <w:rsid w:val="00BD55E1"/>
    <w:rsid w:val="00BE08A1"/>
    <w:rsid w:val="00BE1517"/>
    <w:rsid w:val="00BE18BA"/>
    <w:rsid w:val="00BF4592"/>
    <w:rsid w:val="00C0016F"/>
    <w:rsid w:val="00C04C3A"/>
    <w:rsid w:val="00C05153"/>
    <w:rsid w:val="00C124B1"/>
    <w:rsid w:val="00C20A4B"/>
    <w:rsid w:val="00C22642"/>
    <w:rsid w:val="00C2501E"/>
    <w:rsid w:val="00C25E8B"/>
    <w:rsid w:val="00C315CF"/>
    <w:rsid w:val="00C43226"/>
    <w:rsid w:val="00C43737"/>
    <w:rsid w:val="00C44013"/>
    <w:rsid w:val="00C453BD"/>
    <w:rsid w:val="00C45C81"/>
    <w:rsid w:val="00C46EFA"/>
    <w:rsid w:val="00C51C56"/>
    <w:rsid w:val="00C60104"/>
    <w:rsid w:val="00C6285A"/>
    <w:rsid w:val="00C62E7B"/>
    <w:rsid w:val="00C67DCE"/>
    <w:rsid w:val="00C73FE1"/>
    <w:rsid w:val="00C8067F"/>
    <w:rsid w:val="00C837A2"/>
    <w:rsid w:val="00C91263"/>
    <w:rsid w:val="00CB2916"/>
    <w:rsid w:val="00CD0021"/>
    <w:rsid w:val="00CD0BD7"/>
    <w:rsid w:val="00CD4538"/>
    <w:rsid w:val="00CE223C"/>
    <w:rsid w:val="00CE7667"/>
    <w:rsid w:val="00CF3131"/>
    <w:rsid w:val="00CF3BE1"/>
    <w:rsid w:val="00D00243"/>
    <w:rsid w:val="00D05ECD"/>
    <w:rsid w:val="00D073CB"/>
    <w:rsid w:val="00D12373"/>
    <w:rsid w:val="00D24964"/>
    <w:rsid w:val="00D30140"/>
    <w:rsid w:val="00D36EBA"/>
    <w:rsid w:val="00D40AC2"/>
    <w:rsid w:val="00D4100E"/>
    <w:rsid w:val="00D54466"/>
    <w:rsid w:val="00D55227"/>
    <w:rsid w:val="00D63A3C"/>
    <w:rsid w:val="00D6724D"/>
    <w:rsid w:val="00D6791A"/>
    <w:rsid w:val="00D707E2"/>
    <w:rsid w:val="00D75A83"/>
    <w:rsid w:val="00D827CD"/>
    <w:rsid w:val="00D87891"/>
    <w:rsid w:val="00D93670"/>
    <w:rsid w:val="00D96B09"/>
    <w:rsid w:val="00D96C7F"/>
    <w:rsid w:val="00DB0063"/>
    <w:rsid w:val="00DB03EE"/>
    <w:rsid w:val="00DC198D"/>
    <w:rsid w:val="00DC1E99"/>
    <w:rsid w:val="00DC72BF"/>
    <w:rsid w:val="00DC7AC9"/>
    <w:rsid w:val="00DD0149"/>
    <w:rsid w:val="00DD6199"/>
    <w:rsid w:val="00DE09DF"/>
    <w:rsid w:val="00DE2420"/>
    <w:rsid w:val="00DE7B95"/>
    <w:rsid w:val="00DF1892"/>
    <w:rsid w:val="00DF45D3"/>
    <w:rsid w:val="00E02E86"/>
    <w:rsid w:val="00E10D75"/>
    <w:rsid w:val="00E14595"/>
    <w:rsid w:val="00E15CDF"/>
    <w:rsid w:val="00E213DC"/>
    <w:rsid w:val="00E2698A"/>
    <w:rsid w:val="00E303C5"/>
    <w:rsid w:val="00E323DF"/>
    <w:rsid w:val="00E44646"/>
    <w:rsid w:val="00E46F15"/>
    <w:rsid w:val="00E50599"/>
    <w:rsid w:val="00E5102D"/>
    <w:rsid w:val="00E5254C"/>
    <w:rsid w:val="00E60F8C"/>
    <w:rsid w:val="00E76629"/>
    <w:rsid w:val="00E774B9"/>
    <w:rsid w:val="00E87C24"/>
    <w:rsid w:val="00E95C19"/>
    <w:rsid w:val="00EA5F0F"/>
    <w:rsid w:val="00EA69A4"/>
    <w:rsid w:val="00EB0717"/>
    <w:rsid w:val="00EB4862"/>
    <w:rsid w:val="00EB4F99"/>
    <w:rsid w:val="00EB6167"/>
    <w:rsid w:val="00EC2435"/>
    <w:rsid w:val="00EC76EB"/>
    <w:rsid w:val="00ED4B90"/>
    <w:rsid w:val="00ED6091"/>
    <w:rsid w:val="00ED7231"/>
    <w:rsid w:val="00EE1957"/>
    <w:rsid w:val="00EE516F"/>
    <w:rsid w:val="00EF07AE"/>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519B3"/>
    <w:rsid w:val="00F52239"/>
    <w:rsid w:val="00F56CEA"/>
    <w:rsid w:val="00F60976"/>
    <w:rsid w:val="00F6216E"/>
    <w:rsid w:val="00F63D29"/>
    <w:rsid w:val="00F679EF"/>
    <w:rsid w:val="00F67D52"/>
    <w:rsid w:val="00F70102"/>
    <w:rsid w:val="00F7299B"/>
    <w:rsid w:val="00F732B6"/>
    <w:rsid w:val="00F73A3C"/>
    <w:rsid w:val="00F74CE0"/>
    <w:rsid w:val="00F77CFD"/>
    <w:rsid w:val="00F83CA8"/>
    <w:rsid w:val="00F850B0"/>
    <w:rsid w:val="00F86D8E"/>
    <w:rsid w:val="00F93F65"/>
    <w:rsid w:val="00F95511"/>
    <w:rsid w:val="00F9578C"/>
    <w:rsid w:val="00FB2997"/>
    <w:rsid w:val="00FC2DC4"/>
    <w:rsid w:val="00FC3D76"/>
    <w:rsid w:val="00FC464E"/>
    <w:rsid w:val="00FC5481"/>
    <w:rsid w:val="00FD0A36"/>
    <w:rsid w:val="00FD146B"/>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Heading10">
    <w:name w:val="heading 1"/>
    <w:basedOn w:val="Normal"/>
    <w:next w:val="Normal"/>
    <w:link w:val="Heading1Char"/>
    <w:qFormat/>
    <w:rsid w:val="00B17E0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B17E0A"/>
    <w:pPr>
      <w:tabs>
        <w:tab w:val="center" w:pos="4536"/>
        <w:tab w:val="right" w:pos="9072"/>
      </w:tabs>
    </w:pPr>
  </w:style>
  <w:style w:type="character" w:customStyle="1" w:styleId="FooterChar">
    <w:name w:val="Footer Char"/>
    <w:basedOn w:val="DefaultParagraphFont"/>
    <w:link w:val="Footer"/>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8"/>
      </w:numPr>
    </w:pPr>
    <w:rPr>
      <w:bCs/>
    </w:rPr>
  </w:style>
  <w:style w:type="paragraph" w:customStyle="1" w:styleId="heading2">
    <w:name w:val="heading2"/>
    <w:basedOn w:val="Heading20"/>
    <w:next w:val="Normal"/>
    <w:rsid w:val="00B17E0A"/>
    <w:pPr>
      <w:numPr>
        <w:ilvl w:val="1"/>
        <w:numId w:val="8"/>
      </w:numPr>
    </w:pPr>
    <w:rPr>
      <w:bCs/>
      <w:iCs/>
    </w:rPr>
  </w:style>
  <w:style w:type="character" w:customStyle="1" w:styleId="heading30">
    <w:name w:val="heading3"/>
    <w:basedOn w:val="DefaultParagraphFont"/>
    <w:rsid w:val="00B17E0A"/>
    <w:rPr>
      <w:b/>
    </w:rPr>
  </w:style>
  <w:style w:type="character" w:customStyle="1" w:styleId="heading40">
    <w:name w:val="heading4"/>
    <w:basedOn w:val="DefaultParagraphFont"/>
    <w:rsid w:val="00B17E0A"/>
    <w:rPr>
      <w:i/>
    </w:rPr>
  </w:style>
  <w:style w:type="numbering" w:customStyle="1" w:styleId="headings">
    <w:name w:val="headings"/>
    <w:basedOn w:val="arabnumitem"/>
    <w:rsid w:val="00B17E0A"/>
    <w:pPr>
      <w:numPr>
        <w:numId w:val="4"/>
      </w:numPr>
    </w:pPr>
  </w:style>
  <w:style w:type="character" w:styleId="Hyperlink">
    <w:name w:val="Hyperlink"/>
    <w:basedOn w:val="DefaultParagraphFont"/>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rsid w:val="00B17E0A"/>
    <w:pPr>
      <w:tabs>
        <w:tab w:val="center" w:pos="4536"/>
        <w:tab w:val="right" w:pos="9072"/>
      </w:tabs>
      <w:ind w:firstLine="0"/>
    </w:pPr>
    <w:rPr>
      <w:sz w:val="18"/>
    </w:rPr>
  </w:style>
  <w:style w:type="character" w:customStyle="1" w:styleId="HeaderChar">
    <w:name w:val="Header Char"/>
    <w:basedOn w:val="DefaultParagraphFont"/>
    <w:link w:val="Header"/>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B4592B"/>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basedOn w:val="DefaultParagraphFont"/>
    <w:link w:val="Heading10"/>
    <w:rsid w:val="0090666A"/>
    <w:rPr>
      <w:rFonts w:ascii="Times New Roman" w:eastAsia="Times New Roman" w:hAnsi="Times New Roman"/>
      <w:b/>
      <w:sz w:val="24"/>
      <w:szCs w:val="20"/>
      <w:lang w:eastAsia="de-DE" w:bidi="ar-SA"/>
    </w:rPr>
  </w:style>
  <w:style w:type="character" w:customStyle="1" w:styleId="Heading2Char">
    <w:name w:val="Heading 2 Char"/>
    <w:basedOn w:val="DefaultParagraphFont"/>
    <w:link w:val="Heading20"/>
    <w:rsid w:val="0090666A"/>
    <w:rPr>
      <w:rFonts w:ascii="Times New Roman" w:eastAsia="Times New Roman" w:hAnsi="Times New Roman"/>
      <w:b/>
      <w:sz w:val="20"/>
      <w:szCs w:val="20"/>
      <w:lang w:eastAsia="de-DE" w:bidi="ar-SA"/>
    </w:rPr>
  </w:style>
  <w:style w:type="character" w:customStyle="1" w:styleId="Heading3Char">
    <w:name w:val="Heading 3 Char"/>
    <w:basedOn w:val="DefaultParagraphFont"/>
    <w:link w:val="Heading3"/>
    <w:rsid w:val="0090666A"/>
    <w:rPr>
      <w:rFonts w:ascii="Times New Roman" w:eastAsia="Times New Roman" w:hAnsi="Times New Roman"/>
      <w:sz w:val="20"/>
      <w:szCs w:val="20"/>
      <w:lang w:eastAsia="de-DE" w:bidi="ar-SA"/>
    </w:rPr>
  </w:style>
  <w:style w:type="character" w:customStyle="1" w:styleId="Heading4Char">
    <w:name w:val="Heading 4 Char"/>
    <w:basedOn w:val="DefaultParagraphFont"/>
    <w:link w:val="Heading4"/>
    <w:rsid w:val="0090666A"/>
    <w:rPr>
      <w:rFonts w:ascii="Times New Roman" w:eastAsia="Times New Roman" w:hAnsi="Times New Roman"/>
      <w:sz w:val="20"/>
      <w:szCs w:val="20"/>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basedOn w:val="DefaultParagraphFont"/>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table" w:styleId="TableGrid">
    <w:name w:val="Table Grid"/>
    <w:basedOn w:val="TableNormal"/>
    <w:rsid w:val="007819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254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Heading10">
    <w:name w:val="heading 1"/>
    <w:basedOn w:val="Normal"/>
    <w:next w:val="Normal"/>
    <w:link w:val="Heading1Char"/>
    <w:qFormat/>
    <w:rsid w:val="00B17E0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B17E0A"/>
    <w:pPr>
      <w:tabs>
        <w:tab w:val="center" w:pos="4536"/>
        <w:tab w:val="right" w:pos="9072"/>
      </w:tabs>
    </w:pPr>
  </w:style>
  <w:style w:type="character" w:customStyle="1" w:styleId="FooterChar">
    <w:name w:val="Footer Char"/>
    <w:basedOn w:val="DefaultParagraphFont"/>
    <w:link w:val="Footer"/>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8"/>
      </w:numPr>
    </w:pPr>
    <w:rPr>
      <w:bCs/>
    </w:rPr>
  </w:style>
  <w:style w:type="paragraph" w:customStyle="1" w:styleId="heading2">
    <w:name w:val="heading2"/>
    <w:basedOn w:val="Heading20"/>
    <w:next w:val="Normal"/>
    <w:rsid w:val="00B17E0A"/>
    <w:pPr>
      <w:numPr>
        <w:ilvl w:val="1"/>
        <w:numId w:val="8"/>
      </w:numPr>
    </w:pPr>
    <w:rPr>
      <w:bCs/>
      <w:iCs/>
    </w:rPr>
  </w:style>
  <w:style w:type="character" w:customStyle="1" w:styleId="heading30">
    <w:name w:val="heading3"/>
    <w:basedOn w:val="DefaultParagraphFont"/>
    <w:rsid w:val="00B17E0A"/>
    <w:rPr>
      <w:b/>
    </w:rPr>
  </w:style>
  <w:style w:type="character" w:customStyle="1" w:styleId="heading40">
    <w:name w:val="heading4"/>
    <w:basedOn w:val="DefaultParagraphFont"/>
    <w:rsid w:val="00B17E0A"/>
    <w:rPr>
      <w:i/>
    </w:rPr>
  </w:style>
  <w:style w:type="numbering" w:customStyle="1" w:styleId="headings">
    <w:name w:val="headings"/>
    <w:basedOn w:val="arabnumitem"/>
    <w:rsid w:val="00B17E0A"/>
    <w:pPr>
      <w:numPr>
        <w:numId w:val="4"/>
      </w:numPr>
    </w:pPr>
  </w:style>
  <w:style w:type="character" w:styleId="Hyperlink">
    <w:name w:val="Hyperlink"/>
    <w:basedOn w:val="DefaultParagraphFont"/>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rsid w:val="00B17E0A"/>
    <w:pPr>
      <w:tabs>
        <w:tab w:val="center" w:pos="4536"/>
        <w:tab w:val="right" w:pos="9072"/>
      </w:tabs>
      <w:ind w:firstLine="0"/>
    </w:pPr>
    <w:rPr>
      <w:sz w:val="18"/>
    </w:rPr>
  </w:style>
  <w:style w:type="character" w:customStyle="1" w:styleId="HeaderChar">
    <w:name w:val="Header Char"/>
    <w:basedOn w:val="DefaultParagraphFont"/>
    <w:link w:val="Header"/>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B4592B"/>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basedOn w:val="DefaultParagraphFont"/>
    <w:link w:val="Heading10"/>
    <w:rsid w:val="0090666A"/>
    <w:rPr>
      <w:rFonts w:ascii="Times New Roman" w:eastAsia="Times New Roman" w:hAnsi="Times New Roman"/>
      <w:b/>
      <w:sz w:val="24"/>
      <w:szCs w:val="20"/>
      <w:lang w:eastAsia="de-DE" w:bidi="ar-SA"/>
    </w:rPr>
  </w:style>
  <w:style w:type="character" w:customStyle="1" w:styleId="Heading2Char">
    <w:name w:val="Heading 2 Char"/>
    <w:basedOn w:val="DefaultParagraphFont"/>
    <w:link w:val="Heading20"/>
    <w:rsid w:val="0090666A"/>
    <w:rPr>
      <w:rFonts w:ascii="Times New Roman" w:eastAsia="Times New Roman" w:hAnsi="Times New Roman"/>
      <w:b/>
      <w:sz w:val="20"/>
      <w:szCs w:val="20"/>
      <w:lang w:eastAsia="de-DE" w:bidi="ar-SA"/>
    </w:rPr>
  </w:style>
  <w:style w:type="character" w:customStyle="1" w:styleId="Heading3Char">
    <w:name w:val="Heading 3 Char"/>
    <w:basedOn w:val="DefaultParagraphFont"/>
    <w:link w:val="Heading3"/>
    <w:rsid w:val="0090666A"/>
    <w:rPr>
      <w:rFonts w:ascii="Times New Roman" w:eastAsia="Times New Roman" w:hAnsi="Times New Roman"/>
      <w:sz w:val="20"/>
      <w:szCs w:val="20"/>
      <w:lang w:eastAsia="de-DE" w:bidi="ar-SA"/>
    </w:rPr>
  </w:style>
  <w:style w:type="character" w:customStyle="1" w:styleId="Heading4Char">
    <w:name w:val="Heading 4 Char"/>
    <w:basedOn w:val="DefaultParagraphFont"/>
    <w:link w:val="Heading4"/>
    <w:rsid w:val="0090666A"/>
    <w:rPr>
      <w:rFonts w:ascii="Times New Roman" w:eastAsia="Times New Roman" w:hAnsi="Times New Roman"/>
      <w:sz w:val="20"/>
      <w:szCs w:val="20"/>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basedOn w:val="DefaultParagraphFont"/>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table" w:styleId="TableGrid">
    <w:name w:val="Table Grid"/>
    <w:basedOn w:val="TableNormal"/>
    <w:rsid w:val="007819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25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Aber\Computing\Year%202\Semester%201\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91271A-3E72-472E-B01A-D6266F69F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89</TotalTime>
  <Pages>8</Pages>
  <Words>1544</Words>
  <Characters>8801</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10325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dc:description>Formats and macros for Springer Lecture Notes</dc:description>
  <cp:lastModifiedBy>Mike</cp:lastModifiedBy>
  <cp:revision>45</cp:revision>
  <dcterms:created xsi:type="dcterms:W3CDTF">2013-02-15T11:33:00Z</dcterms:created>
  <dcterms:modified xsi:type="dcterms:W3CDTF">2013-03-19T15:50:00Z</dcterms:modified>
</cp:coreProperties>
</file>